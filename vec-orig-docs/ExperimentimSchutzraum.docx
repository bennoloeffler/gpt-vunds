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51683" w14:textId="77777777" w:rsidR="0061451D" w:rsidRPr="00F97F56" w:rsidRDefault="0061451D" w:rsidP="0061451D">
      <w:pPr>
        <w:pStyle w:val="berschrift1"/>
        <w:spacing w:line="276" w:lineRule="auto"/>
        <w:jc w:val="both"/>
      </w:pPr>
      <w:bookmarkStart w:id="0" w:name="Schutzraum"/>
      <w:r w:rsidRPr="00F97F56">
        <w:t>Experiment</w:t>
      </w:r>
      <w:bookmarkEnd w:id="0"/>
      <w:r w:rsidRPr="00F97F56">
        <w:t xml:space="preserve"> im Schutzraum </w:t>
      </w:r>
    </w:p>
    <w:p w14:paraId="3D6D5ED0" w14:textId="77777777" w:rsidR="0061451D" w:rsidRPr="001775E8" w:rsidRDefault="0061451D" w:rsidP="00FC4252">
      <w:pPr>
        <w:pStyle w:val="VSFlietext"/>
        <w:ind w:right="-1646"/>
        <w:rPr>
          <w:b/>
        </w:rPr>
      </w:pPr>
      <w:r w:rsidRPr="001775E8">
        <w:t>Manche Probleme kann man nicht mit dem Kopf lösen. Sondern eher mit wiederholter Erprobung vielversprechender Ideen. Dazu braucht man Ideen und man muss diese erproben wollen und dürfen. Jemand muss das erlauben und jemand muss sich trauen. Denn in jedem Erproben steckt das Risiko des Scheiterns. Das ist nun mal der Preis des Lernens. Meistens lernt man beim Erproben viel mehr als beim Nachdenken vorher. Denn die Realität reagiert oft ganz unerwartet.</w:t>
      </w:r>
    </w:p>
    <w:p w14:paraId="27DB1894" w14:textId="77777777" w:rsidR="0061451D" w:rsidRPr="001775E8" w:rsidRDefault="0061451D" w:rsidP="00FC4252">
      <w:pPr>
        <w:pStyle w:val="VSFlietext"/>
        <w:ind w:right="-1646"/>
        <w:rPr>
          <w:b/>
        </w:rPr>
      </w:pPr>
      <w:r w:rsidRPr="001775E8">
        <w:t>Die meisten Organisationen sind eingefahren. Echte Verbesserungsarbeit braucht Energie und drastische Maßnahmen. Echte Verbesserung gelingt oft nur, wenn jemand etwas tut, was dem Chef eigentlich nicht gefällt. Oder den Kollegen. Manchmal muss man gegen geschriebene oder ungeschriebene Regeln verstoßen. Kurzum: Echte Verbesserungsarbeit erstickt oft im engen Korsett der festgefahrenen Organisation.</w:t>
      </w:r>
    </w:p>
    <w:p w14:paraId="1B4AA89B" w14:textId="77777777" w:rsidR="0061451D" w:rsidRPr="001775E8" w:rsidRDefault="0061451D" w:rsidP="00FC4252">
      <w:pPr>
        <w:pStyle w:val="VSFlietext"/>
        <w:ind w:right="-1646"/>
        <w:rPr>
          <w:b/>
        </w:rPr>
      </w:pPr>
      <w:r w:rsidRPr="001775E8">
        <w:t>Will man nun ernsthaft und wirkungsvolle Experimente machen, dann braucht es eine geschützte Zone. Entweder man muss es heimlich tun – aber das ist im Falle des Scheiterns durchaus riskant – oder ein Mächtiger stiftet einen offiziellen Schutzraum.</w:t>
      </w:r>
    </w:p>
    <w:p w14:paraId="1A32F6B0" w14:textId="77777777" w:rsidR="0061451D" w:rsidRPr="00E57B4D" w:rsidRDefault="0061451D" w:rsidP="00FC4252">
      <w:pPr>
        <w:pStyle w:val="VSFlietext"/>
        <w:ind w:right="-1646"/>
      </w:pPr>
      <w:r w:rsidRPr="00E57B4D">
        <w:t>BEISPIEL: Stellen Sie sich vor, diese E-Mail würde an alle Mitarbeiter ihres Standortes gehen:</w:t>
      </w:r>
    </w:p>
    <w:p w14:paraId="302E7024" w14:textId="77777777" w:rsidR="0061451D" w:rsidRPr="001775E8" w:rsidRDefault="0061451D" w:rsidP="00FC4252">
      <w:pPr>
        <w:pStyle w:val="VSFlietext"/>
        <w:ind w:right="-1646"/>
        <w:rPr>
          <w:b/>
        </w:rPr>
      </w:pPr>
      <w:r w:rsidRPr="001775E8">
        <w:t>Wir suchen eine Lösung für das Problem im Kundenservice. Unsere Kunden sind sehr unzufrieden mit den Antwortzeiten und mit der Antwort-Qualität. Wir verlieren Kunden dadurch.</w:t>
      </w:r>
    </w:p>
    <w:p w14:paraId="0090E362" w14:textId="77777777" w:rsidR="0061451D" w:rsidRPr="001775E8" w:rsidRDefault="0061451D" w:rsidP="00FC4252">
      <w:pPr>
        <w:pStyle w:val="VSFlietext"/>
        <w:ind w:right="-1646"/>
        <w:rPr>
          <w:b/>
        </w:rPr>
      </w:pPr>
      <w:r w:rsidRPr="001775E8">
        <w:t xml:space="preserve">Es gibt viele Ideen. Aber niemand von uns weiß, was funktionieren wird. </w:t>
      </w:r>
    </w:p>
    <w:p w14:paraId="516FD2F5" w14:textId="77777777" w:rsidR="0061451D" w:rsidRPr="001775E8" w:rsidRDefault="0061451D" w:rsidP="00FC4252">
      <w:pPr>
        <w:pStyle w:val="VSFlietext"/>
        <w:ind w:right="-1646"/>
        <w:rPr>
          <w:b/>
        </w:rPr>
      </w:pPr>
      <w:r w:rsidRPr="001775E8">
        <w:t>Sie haben sicher auch die eine oder andere Idee, die Sie ausprobieren wollen.</w:t>
      </w:r>
    </w:p>
    <w:p w14:paraId="49FCEF39" w14:textId="77777777" w:rsidR="0061451D" w:rsidRPr="001775E8" w:rsidRDefault="0061451D" w:rsidP="00FC4252">
      <w:pPr>
        <w:pStyle w:val="VSFlietext"/>
        <w:ind w:right="-1646"/>
        <w:rPr>
          <w:b/>
        </w:rPr>
      </w:pPr>
      <w:r w:rsidRPr="001775E8">
        <w:t>Wir haben uns dazu entschlossen, gute Ideen zu erproben. Einzelne oder Gruppen, die etwas erproben wollen, treffen sich am 22.11. von 9:00 bis 13:00. Jeder Mutige und jede Idee ist willkommen. Dort finden Sie Mitstreiter oder Sie können sich einer guten Idee anschließen.</w:t>
      </w:r>
    </w:p>
    <w:p w14:paraId="07724A6F" w14:textId="77777777" w:rsidR="0061451D" w:rsidRDefault="0061451D" w:rsidP="00FC4252">
      <w:pPr>
        <w:pStyle w:val="VSFlietext"/>
        <w:ind w:right="-1646"/>
        <w:rPr>
          <w:sz w:val="22"/>
        </w:rPr>
      </w:pPr>
    </w:p>
    <w:p w14:paraId="469E26F1" w14:textId="77777777" w:rsidR="0061451D" w:rsidRPr="00E57B4D" w:rsidRDefault="0061451D" w:rsidP="00FC4252">
      <w:pPr>
        <w:pStyle w:val="VSFlietext"/>
        <w:ind w:right="-1646"/>
        <w:rPr>
          <w:sz w:val="22"/>
        </w:rPr>
      </w:pPr>
      <w:r>
        <w:rPr>
          <w:sz w:val="22"/>
        </w:rPr>
        <w:t>Diese 10 goldenen Schutzraum-</w:t>
      </w:r>
      <w:r w:rsidRPr="00E57B4D">
        <w:rPr>
          <w:sz w:val="22"/>
        </w:rPr>
        <w:t>Regeln</w:t>
      </w:r>
      <w:r>
        <w:rPr>
          <w:sz w:val="22"/>
        </w:rPr>
        <w:t xml:space="preserve"> haben sich bewährt</w:t>
      </w:r>
      <w:r w:rsidRPr="00E57B4D">
        <w:rPr>
          <w:sz w:val="22"/>
        </w:rPr>
        <w:t>:</w:t>
      </w:r>
    </w:p>
    <w:p w14:paraId="3C48C23E" w14:textId="5AD5DC61" w:rsidR="0061451D" w:rsidRPr="001775E8" w:rsidRDefault="0061451D" w:rsidP="00FC4252">
      <w:pPr>
        <w:pStyle w:val="VSFlietext"/>
        <w:numPr>
          <w:ilvl w:val="0"/>
          <w:numId w:val="23"/>
        </w:numPr>
        <w:ind w:right="-1646"/>
      </w:pPr>
      <w:r w:rsidRPr="001775E8">
        <w:t xml:space="preserve">Suchen Sie sich konkrete, </w:t>
      </w:r>
      <w:r w:rsidRPr="001775E8">
        <w:rPr>
          <w:b/>
        </w:rPr>
        <w:t xml:space="preserve">echte </w:t>
      </w:r>
      <w:r>
        <w:rPr>
          <w:b/>
        </w:rPr>
        <w:t xml:space="preserve">Menschen und </w:t>
      </w:r>
      <w:r w:rsidRPr="001775E8">
        <w:rPr>
          <w:b/>
        </w:rPr>
        <w:t>Fälle</w:t>
      </w:r>
      <w:r w:rsidRPr="001775E8">
        <w:t xml:space="preserve">, </w:t>
      </w:r>
      <w:r>
        <w:t xml:space="preserve">mit und </w:t>
      </w:r>
      <w:r w:rsidRPr="001775E8">
        <w:t>an denen Sie ihre Ideen erproben.</w:t>
      </w:r>
    </w:p>
    <w:p w14:paraId="4E50A46E" w14:textId="7D6C1474" w:rsidR="0061451D" w:rsidRDefault="0061451D" w:rsidP="00FC4252">
      <w:pPr>
        <w:pStyle w:val="VSFlietext"/>
        <w:numPr>
          <w:ilvl w:val="0"/>
          <w:numId w:val="23"/>
        </w:numPr>
        <w:ind w:right="-1646"/>
      </w:pPr>
      <w:r>
        <w:t>Machen Sie ihr Experiment sichtbar.</w:t>
      </w:r>
    </w:p>
    <w:p w14:paraId="06C0FCFC" w14:textId="676DD09F" w:rsidR="0061451D" w:rsidRPr="001775E8" w:rsidRDefault="0061451D" w:rsidP="00DD5CFE">
      <w:pPr>
        <w:pStyle w:val="VSFlietext"/>
        <w:numPr>
          <w:ilvl w:val="0"/>
          <w:numId w:val="23"/>
        </w:numPr>
        <w:ind w:right="-1646"/>
      </w:pPr>
      <w:r w:rsidRPr="001775E8">
        <w:t xml:space="preserve">Sie dürfen </w:t>
      </w:r>
      <w:r w:rsidRPr="001775E8">
        <w:rPr>
          <w:b/>
        </w:rPr>
        <w:t>niemanden zwingen</w:t>
      </w:r>
      <w:r w:rsidRPr="001775E8">
        <w:t xml:space="preserve"> mitzumachen. Niemand darf Sie zwingen, aufzuhören oder etwas anders zu machen. Sie müssen also Freiwillige finden, die mitmachen. Gerne abteilungsübergreifend. Die Abteilungs- und Gruppenleiter wissen Bescheid.</w:t>
      </w:r>
      <w:r>
        <w:t xml:space="preserve"> Sie werden ihre Leute gewähren lassen.</w:t>
      </w:r>
    </w:p>
    <w:p w14:paraId="34B60E0A" w14:textId="1024FFFB" w:rsidR="0061451D" w:rsidRPr="001775E8" w:rsidRDefault="0061451D" w:rsidP="00DD5CFE">
      <w:pPr>
        <w:pStyle w:val="VSFlietext"/>
        <w:numPr>
          <w:ilvl w:val="0"/>
          <w:numId w:val="23"/>
        </w:numPr>
        <w:ind w:right="-1646"/>
      </w:pPr>
      <w:r w:rsidRPr="001775E8">
        <w:t xml:space="preserve">Geben Sie nicht mehr als </w:t>
      </w:r>
      <w:r w:rsidRPr="001775E8">
        <w:rPr>
          <w:b/>
        </w:rPr>
        <w:t>10.000 EUR</w:t>
      </w:r>
      <w:r w:rsidRPr="001775E8">
        <w:t xml:space="preserve"> für Ihr Experiment aus. Wägen Sie bitte gut ab, ob Chancen und Risiken die Ausgabe rechtfertigen. Die Entscheidung liegt bei Ihnen. Wir wissen, dass Sie das Geld im Sinne der Firma nutzen werden. Wenn es für 0 </w:t>
      </w:r>
      <w:r>
        <w:t xml:space="preserve">EUR </w:t>
      </w:r>
      <w:r w:rsidRPr="001775E8">
        <w:t xml:space="preserve">geht: </w:t>
      </w:r>
      <w:r>
        <w:t>Umso b</w:t>
      </w:r>
      <w:r w:rsidRPr="001775E8">
        <w:t>esser!</w:t>
      </w:r>
    </w:p>
    <w:p w14:paraId="47455BD7" w14:textId="0FCA2E6C" w:rsidR="0061451D" w:rsidRPr="001775E8" w:rsidRDefault="0061451D" w:rsidP="00DD5CFE">
      <w:pPr>
        <w:pStyle w:val="VSFlietext"/>
        <w:numPr>
          <w:ilvl w:val="0"/>
          <w:numId w:val="23"/>
        </w:numPr>
        <w:ind w:right="-1646"/>
      </w:pPr>
      <w:r w:rsidRPr="001775E8">
        <w:t xml:space="preserve">Bevor Sie starten: Holen Sie sich </w:t>
      </w:r>
      <w:r w:rsidRPr="001775E8">
        <w:rPr>
          <w:b/>
        </w:rPr>
        <w:t>Rat von kritischen Kollegen</w:t>
      </w:r>
      <w:r w:rsidRPr="001775E8">
        <w:t xml:space="preserve"> ein. Lassen Sie sich nicht bremsen von deren Skepsis – aber hören Sie deren Argumente. Vielleicht können Sie etwas lernen, </w:t>
      </w:r>
      <w:r>
        <w:t>was</w:t>
      </w:r>
      <w:r w:rsidRPr="001775E8">
        <w:t xml:space="preserve"> hilft.</w:t>
      </w:r>
    </w:p>
    <w:p w14:paraId="4AE12883" w14:textId="5773B00A" w:rsidR="0061451D" w:rsidRPr="001775E8" w:rsidRDefault="0061451D" w:rsidP="00DD5CFE">
      <w:pPr>
        <w:pStyle w:val="VSFlietext"/>
        <w:numPr>
          <w:ilvl w:val="0"/>
          <w:numId w:val="23"/>
        </w:numPr>
        <w:ind w:right="-1646"/>
      </w:pPr>
      <w:r w:rsidRPr="001775E8">
        <w:t xml:space="preserve">Wenn Sie spüren, dass Sie gegen die gegebenen Leitplanken </w:t>
      </w:r>
      <w:r w:rsidRPr="001775E8">
        <w:rPr>
          <w:b/>
        </w:rPr>
        <w:t>– die Prinzipien –</w:t>
      </w:r>
      <w:r w:rsidRPr="001775E8">
        <w:t xml:space="preserve"> verstoßen, dann müssen Sie nachfragen. Sonst dürfen Sie einfach „machen“.</w:t>
      </w:r>
    </w:p>
    <w:p w14:paraId="3ADC0886" w14:textId="1440DD2E" w:rsidR="0061451D" w:rsidRPr="001775E8" w:rsidRDefault="0061451D" w:rsidP="00DD5CFE">
      <w:pPr>
        <w:pStyle w:val="VSFlietext"/>
        <w:numPr>
          <w:ilvl w:val="0"/>
          <w:numId w:val="23"/>
        </w:numPr>
        <w:ind w:right="-1646"/>
      </w:pPr>
      <w:r w:rsidRPr="001775E8">
        <w:t xml:space="preserve">Bitte zeigen Sie von Zeit zu Zeit ihre </w:t>
      </w:r>
      <w:r w:rsidRPr="001775E8">
        <w:rPr>
          <w:b/>
        </w:rPr>
        <w:t>Zwischenergebnisse</w:t>
      </w:r>
      <w:r w:rsidRPr="001775E8">
        <w:t xml:space="preserve"> und Erkenntnisse. Es ist Ihre Verantwortung, die „Richtigen“ dafür einzuladen.</w:t>
      </w:r>
      <w:r>
        <w:t xml:space="preserve"> Kritisches Feedback ist zwar unangenehm – aber hilft.</w:t>
      </w:r>
    </w:p>
    <w:p w14:paraId="263FDBD7" w14:textId="1C787910" w:rsidR="0061451D" w:rsidRPr="001775E8" w:rsidRDefault="0061451D" w:rsidP="00DD5CFE">
      <w:pPr>
        <w:pStyle w:val="VSFlietext"/>
        <w:numPr>
          <w:ilvl w:val="0"/>
          <w:numId w:val="23"/>
        </w:numPr>
        <w:ind w:right="-1646"/>
      </w:pPr>
      <w:r w:rsidRPr="001775E8">
        <w:lastRenderedPageBreak/>
        <w:t xml:space="preserve">Es ist </w:t>
      </w:r>
      <w:r w:rsidRPr="001775E8">
        <w:rPr>
          <w:b/>
        </w:rPr>
        <w:t>ok, mehrmals zu scheitern</w:t>
      </w:r>
      <w:r w:rsidRPr="001775E8">
        <w:t xml:space="preserve"> und erneut aber etwas anders ran zu gehen. Neues entsteht so. Wenn Sie trotz vieler Versuche scheitern: Respekt. Sie haben es versucht.</w:t>
      </w:r>
      <w:r>
        <w:t xml:space="preserve"> Zeigen Sie ihr Scheitern.</w:t>
      </w:r>
    </w:p>
    <w:p w14:paraId="14614D61" w14:textId="77777777" w:rsidR="00FD6D72" w:rsidRDefault="0061451D" w:rsidP="00DD5CFE">
      <w:pPr>
        <w:pStyle w:val="VSFlietext"/>
        <w:numPr>
          <w:ilvl w:val="0"/>
          <w:numId w:val="23"/>
        </w:numPr>
        <w:ind w:right="-1646"/>
      </w:pPr>
      <w:r w:rsidRPr="001775E8">
        <w:t xml:space="preserve">Die Lösung muss nicht ihren Vorgesetzten gefallen. Sie muss funktionieren. Dann ist gemeinsame </w:t>
      </w:r>
      <w:r w:rsidRPr="001775E8">
        <w:rPr>
          <w:b/>
        </w:rPr>
        <w:t>Reflektion</w:t>
      </w:r>
      <w:r w:rsidRPr="001775E8">
        <w:t xml:space="preserve"> gefragt: Wie nutzen wir diese Erkenntnisse? Vielleicht klebt die Lösung an de</w:t>
      </w:r>
      <w:r>
        <w:t>r besonderen</w:t>
      </w:r>
      <w:r w:rsidRPr="001775E8">
        <w:t xml:space="preserve"> Personen</w:t>
      </w:r>
      <w:r>
        <w:t>-Konstellation</w:t>
      </w:r>
      <w:r w:rsidRPr="001775E8">
        <w:t>?</w:t>
      </w:r>
      <w:r>
        <w:t xml:space="preserve"> Vielleicht an der engen Kommunikation?</w:t>
      </w:r>
      <w:r w:rsidRPr="001775E8">
        <w:t xml:space="preserve"> Vielleicht muss sich das Organigramm ändern? Vielleicht Prozesse?</w:t>
      </w:r>
      <w:r w:rsidR="00DD5CFE">
        <w:t xml:space="preserve"> </w:t>
      </w:r>
    </w:p>
    <w:p w14:paraId="3B168A8A" w14:textId="689C6AE6" w:rsidR="0061451D" w:rsidRPr="00DD5CFE" w:rsidRDefault="0061451D" w:rsidP="00DD5CFE">
      <w:pPr>
        <w:pStyle w:val="VSFlietext"/>
        <w:numPr>
          <w:ilvl w:val="0"/>
          <w:numId w:val="23"/>
        </w:numPr>
        <w:ind w:right="-1646"/>
      </w:pPr>
      <w:r>
        <w:t>Wichtig: Das Experiment dient dazu, die zentrale Herausforderung in den Griff zu bekommen.</w:t>
      </w:r>
    </w:p>
    <w:p w14:paraId="76056A25" w14:textId="030AAC23" w:rsidR="00700C31" w:rsidRPr="00700C31" w:rsidRDefault="00700C31" w:rsidP="00700C31">
      <w:pPr>
        <w:pStyle w:val="StandardWeb"/>
        <w:ind w:right="-1646"/>
        <w:rPr>
          <w:rFonts w:ascii="Campton Book" w:hAnsi="Campton Book"/>
          <w:sz w:val="20"/>
          <w:szCs w:val="20"/>
        </w:rPr>
      </w:pPr>
    </w:p>
    <w:sectPr w:rsidR="00700C31" w:rsidRPr="00700C31" w:rsidSect="00BB2E20">
      <w:headerReference w:type="even" r:id="rId11"/>
      <w:headerReference w:type="default" r:id="rId12"/>
      <w:footerReference w:type="even" r:id="rId13"/>
      <w:footerReference w:type="default" r:id="rId14"/>
      <w:headerReference w:type="first" r:id="rId15"/>
      <w:footerReference w:type="first" r:id="rId16"/>
      <w:pgSz w:w="11906" w:h="16838" w:code="9"/>
      <w:pgMar w:top="2694" w:right="3062" w:bottom="181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84CF2" w14:textId="77777777" w:rsidR="00B52E07" w:rsidRDefault="00B52E07" w:rsidP="00EE0688">
      <w:r>
        <w:separator/>
      </w:r>
    </w:p>
  </w:endnote>
  <w:endnote w:type="continuationSeparator" w:id="0">
    <w:p w14:paraId="11C38E43" w14:textId="77777777" w:rsidR="00B52E07" w:rsidRDefault="00B52E07" w:rsidP="00EE0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pton Book">
    <w:altName w:val="Calibri"/>
    <w:panose1 w:val="020B0604020202020204"/>
    <w:charset w:val="00"/>
    <w:family w:val="swiss"/>
    <w:notTrueType/>
    <w:pitch w:val="variable"/>
    <w:sig w:usb0="00000007" w:usb1="00000023" w:usb2="00000000" w:usb3="00000000" w:csb0="00000093" w:csb1="00000000"/>
  </w:font>
  <w:font w:name="Calibri">
    <w:panose1 w:val="020F0502020204030204"/>
    <w:charset w:val="00"/>
    <w:family w:val="swiss"/>
    <w:pitch w:val="variable"/>
    <w:sig w:usb0="E4002EFF" w:usb1="C200247B" w:usb2="00000009" w:usb3="00000000" w:csb0="000001FF" w:csb1="00000000"/>
  </w:font>
  <w:font w:name="Campton SemiBold">
    <w:panose1 w:val="020B0604020202020204"/>
    <w:charset w:val="00"/>
    <w:family w:val="swiss"/>
    <w:notTrueType/>
    <w:pitch w:val="variable"/>
    <w:sig w:usb0="00000007" w:usb1="00000023"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5CAE4" w14:textId="77777777" w:rsidR="0095324A" w:rsidRDefault="0095324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B72F9" w14:textId="20B5E367" w:rsidR="00775FD6" w:rsidRDefault="001B60A5">
    <w:pPr>
      <w:pStyle w:val="Fuzeile"/>
    </w:pPr>
    <w:r w:rsidRPr="00775FD6">
      <w:rPr>
        <w:noProof/>
      </w:rPr>
      <mc:AlternateContent>
        <mc:Choice Requires="wps">
          <w:drawing>
            <wp:anchor distT="0" distB="0" distL="114300" distR="114300" simplePos="0" relativeHeight="251678720" behindDoc="0" locked="0" layoutInCell="1" allowOverlap="1" wp14:anchorId="24771482" wp14:editId="075A79EB">
              <wp:simplePos x="0" y="0"/>
              <wp:positionH relativeFrom="page">
                <wp:posOffset>1834410</wp:posOffset>
              </wp:positionH>
              <wp:positionV relativeFrom="page">
                <wp:posOffset>9777909</wp:posOffset>
              </wp:positionV>
              <wp:extent cx="1340746" cy="287655"/>
              <wp:effectExtent l="0" t="0" r="12065" b="0"/>
              <wp:wrapNone/>
              <wp:docPr id="94" name="Textfeld 94"/>
              <wp:cNvGraphicFramePr/>
              <a:graphic xmlns:a="http://schemas.openxmlformats.org/drawingml/2006/main">
                <a:graphicData uri="http://schemas.microsoft.com/office/word/2010/wordprocessingShape">
                  <wps:wsp>
                    <wps:cNvSpPr txBox="1"/>
                    <wps:spPr>
                      <a:xfrm>
                        <a:off x="0" y="0"/>
                        <a:ext cx="1340746" cy="287655"/>
                      </a:xfrm>
                      <a:prstGeom prst="rect">
                        <a:avLst/>
                      </a:prstGeom>
                      <a:noFill/>
                      <a:ln w="6350">
                        <a:noFill/>
                      </a:ln>
                    </wps:spPr>
                    <wps:txbx>
                      <w:txbxContent>
                        <w:p w14:paraId="0AABD537" w14:textId="77777777" w:rsidR="00775FD6" w:rsidRPr="001B60A5" w:rsidRDefault="00775FD6" w:rsidP="001B60A5">
                          <w:pPr>
                            <w:pStyle w:val="VSFuzeilenormal"/>
                          </w:pPr>
                          <w:r w:rsidRPr="001B60A5">
                            <w:t>www.v-und-s.de</w:t>
                          </w:r>
                        </w:p>
                        <w:p w14:paraId="7D1F65EF" w14:textId="77777777" w:rsidR="00775FD6" w:rsidRPr="001B60A5" w:rsidRDefault="00775FD6" w:rsidP="001B60A5">
                          <w:pPr>
                            <w:pStyle w:val="VSFuzeilenormal"/>
                          </w:pPr>
                          <w:r w:rsidRPr="001B60A5">
                            <w:t>Telefon 0700 / 8863 7000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771482" id="_x0000_t202" coordsize="21600,21600" o:spt="202" path="m,l,21600r21600,l21600,xe">
              <v:stroke joinstyle="miter"/>
              <v:path gradientshapeok="t" o:connecttype="rect"/>
            </v:shapetype>
            <v:shape id="Textfeld 94" o:spid="_x0000_s1026" type="#_x0000_t202" style="position:absolute;margin-left:144.45pt;margin-top:769.9pt;width:105.55pt;height:22.6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" filled="f" stroked="f" strokeweight=".5pt">
              <v:textbox inset="0,0,0,0">
                <w:txbxContent>
                  <w:p w14:paraId="0AABD537" w14:textId="77777777" w:rsidR="00775FD6" w:rsidRPr="001B60A5" w:rsidRDefault="00775FD6" w:rsidP="001B60A5">
                    <w:pPr>
                      <w:pStyle w:val="VSFuzeilenormal"/>
                    </w:pPr>
                    <w:r w:rsidRPr="001B60A5">
                      <w:t>www.v-und-s.de</w:t>
                    </w:r>
                  </w:p>
                  <w:p w14:paraId="7D1F65EF" w14:textId="77777777" w:rsidR="00775FD6" w:rsidRPr="001B60A5" w:rsidRDefault="00775FD6" w:rsidP="001B60A5">
                    <w:pPr>
                      <w:pStyle w:val="VSFuzeilenormal"/>
                    </w:pPr>
                    <w:r w:rsidRPr="001B60A5">
                      <w:t>Telefon 0700 / 8863 7000</w:t>
                    </w:r>
                  </w:p>
                </w:txbxContent>
              </v:textbox>
              <w10:wrap anchorx="page" anchory="page"/>
            </v:shape>
          </w:pict>
        </mc:Fallback>
      </mc:AlternateContent>
    </w:r>
    <w:r w:rsidR="00A431A1" w:rsidRPr="00A431A1">
      <w:rPr>
        <w:noProof/>
      </w:rPr>
      <mc:AlternateContent>
        <mc:Choice Requires="wps">
          <w:drawing>
            <wp:anchor distT="0" distB="0" distL="114300" distR="114300" simplePos="0" relativeHeight="251692032" behindDoc="0" locked="0" layoutInCell="1" allowOverlap="1" wp14:anchorId="3503E099" wp14:editId="70CC1835">
              <wp:simplePos x="0" y="0"/>
              <wp:positionH relativeFrom="page">
                <wp:posOffset>3279775</wp:posOffset>
              </wp:positionH>
              <wp:positionV relativeFrom="page">
                <wp:posOffset>10106660</wp:posOffset>
              </wp:positionV>
              <wp:extent cx="1364400" cy="262800"/>
              <wp:effectExtent l="0" t="0" r="7620" b="4445"/>
              <wp:wrapNone/>
              <wp:docPr id="24" name="Textfeld 24"/>
              <wp:cNvGraphicFramePr/>
              <a:graphic xmlns:a="http://schemas.openxmlformats.org/drawingml/2006/main">
                <a:graphicData uri="http://schemas.microsoft.com/office/word/2010/wordprocessingShape">
                  <wps:wsp>
                    <wps:cNvSpPr txBox="1"/>
                    <wps:spPr>
                      <a:xfrm>
                        <a:off x="0" y="0"/>
                        <a:ext cx="1364400" cy="262800"/>
                      </a:xfrm>
                      <a:prstGeom prst="rect">
                        <a:avLst/>
                      </a:prstGeom>
                      <a:noFill/>
                      <a:ln w="6350">
                        <a:noFill/>
                      </a:ln>
                    </wps:spPr>
                    <wps:txbx>
                      <w:txbxContent>
                        <w:p w14:paraId="011B3777" w14:textId="77777777" w:rsidR="00A431A1" w:rsidRPr="001B60A5" w:rsidRDefault="00A431A1" w:rsidP="001B60A5">
                          <w:pPr>
                            <w:pStyle w:val="VSFuzeilenormal"/>
                          </w:pPr>
                          <w:r w:rsidRPr="001B60A5">
                            <w:t>Sitz und Registergericht:</w:t>
                          </w:r>
                        </w:p>
                        <w:p w14:paraId="0C2B7459" w14:textId="77777777" w:rsidR="00A431A1" w:rsidRPr="001B60A5" w:rsidRDefault="00A431A1" w:rsidP="001B60A5">
                          <w:pPr>
                            <w:pStyle w:val="VSFuzeilenormal"/>
                          </w:pPr>
                          <w:r w:rsidRPr="001B60A5">
                            <w:t>Hannover HRB 59206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3E099" id="Textfeld 24" o:spid="_x0000_s1027" type="#_x0000_t202" style="position:absolute;margin-left:258.25pt;margin-top:795.8pt;width:107.45pt;height:20.7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" filled="f" stroked="f" strokeweight=".5pt">
              <v:textbox inset="0,0,0,0">
                <w:txbxContent>
                  <w:p w14:paraId="011B3777" w14:textId="77777777" w:rsidR="00A431A1" w:rsidRPr="001B60A5" w:rsidRDefault="00A431A1" w:rsidP="001B60A5">
                    <w:pPr>
                      <w:pStyle w:val="VSFuzeilenormal"/>
                    </w:pPr>
                    <w:r w:rsidRPr="001B60A5">
                      <w:t>Sitz und Registergericht:</w:t>
                    </w:r>
                  </w:p>
                  <w:p w14:paraId="0C2B7459" w14:textId="77777777" w:rsidR="00A431A1" w:rsidRPr="001B60A5" w:rsidRDefault="00A431A1" w:rsidP="001B60A5">
                    <w:pPr>
                      <w:pStyle w:val="VSFuzeilenormal"/>
                    </w:pPr>
                    <w:r w:rsidRPr="001B60A5">
                      <w:t>Hannover HRB 59206</w:t>
                    </w:r>
                  </w:p>
                </w:txbxContent>
              </v:textbox>
              <w10:wrap anchorx="page" anchory="page"/>
            </v:shape>
          </w:pict>
        </mc:Fallback>
      </mc:AlternateContent>
    </w:r>
    <w:r w:rsidR="00A431A1" w:rsidRPr="00A431A1">
      <w:rPr>
        <w:noProof/>
      </w:rPr>
      <mc:AlternateContent>
        <mc:Choice Requires="wps">
          <w:drawing>
            <wp:anchor distT="0" distB="0" distL="114300" distR="114300" simplePos="0" relativeHeight="251691008" behindDoc="0" locked="0" layoutInCell="1" allowOverlap="1" wp14:anchorId="60C9A628" wp14:editId="32F844F1">
              <wp:simplePos x="0" y="0"/>
              <wp:positionH relativeFrom="page">
                <wp:posOffset>3279775</wp:posOffset>
              </wp:positionH>
              <wp:positionV relativeFrom="page">
                <wp:posOffset>9775190</wp:posOffset>
              </wp:positionV>
              <wp:extent cx="1562400" cy="288000"/>
              <wp:effectExtent l="0" t="0" r="0" b="0"/>
              <wp:wrapNone/>
              <wp:docPr id="23" name="Textfeld 23"/>
              <wp:cNvGraphicFramePr/>
              <a:graphic xmlns:a="http://schemas.openxmlformats.org/drawingml/2006/main">
                <a:graphicData uri="http://schemas.microsoft.com/office/word/2010/wordprocessingShape">
                  <wps:wsp>
                    <wps:cNvSpPr txBox="1"/>
                    <wps:spPr>
                      <a:xfrm>
                        <a:off x="0" y="0"/>
                        <a:ext cx="1562400" cy="288000"/>
                      </a:xfrm>
                      <a:prstGeom prst="rect">
                        <a:avLst/>
                      </a:prstGeom>
                      <a:noFill/>
                      <a:ln w="6350">
                        <a:noFill/>
                      </a:ln>
                    </wps:spPr>
                    <wps:txbx>
                      <w:txbxContent>
                        <w:p w14:paraId="02E3D6E8" w14:textId="70935EC4" w:rsidR="00A431A1" w:rsidRPr="001B60A5" w:rsidRDefault="00A431A1" w:rsidP="001B60A5">
                          <w:pPr>
                            <w:pStyle w:val="VSFuzeilenormal"/>
                          </w:pPr>
                          <w:r w:rsidRPr="001B60A5">
                            <w:t>Geschäf</w:t>
                          </w:r>
                          <w:r w:rsidR="0095324A">
                            <w:t>t</w:t>
                          </w:r>
                          <w:r w:rsidRPr="001B60A5">
                            <w:t>sführer</w:t>
                          </w:r>
                        </w:p>
                        <w:p w14:paraId="79B838C0" w14:textId="77777777" w:rsidR="00A431A1" w:rsidRPr="001B60A5" w:rsidRDefault="00A431A1" w:rsidP="001B60A5">
                          <w:pPr>
                            <w:pStyle w:val="VSFuzeilenormal"/>
                          </w:pPr>
                          <w:r w:rsidRPr="001B60A5">
                            <w:t>Dipl.-Ing. Benno Löffler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9A628" id="Textfeld 23" o:spid="_x0000_s1028" type="#_x0000_t202" style="position:absolute;margin-left:258.25pt;margin-top:769.7pt;width:123pt;height:22.7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" filled="f" stroked="f" strokeweight=".5pt">
              <v:textbox inset="0,0,0,0">
                <w:txbxContent>
                  <w:p w14:paraId="02E3D6E8" w14:textId="70935EC4" w:rsidR="00A431A1" w:rsidRPr="001B60A5" w:rsidRDefault="00A431A1" w:rsidP="001B60A5">
                    <w:pPr>
                      <w:pStyle w:val="VSFuzeilenormal"/>
                    </w:pPr>
                    <w:r w:rsidRPr="001B60A5">
                      <w:t>Geschäf</w:t>
                    </w:r>
                    <w:r w:rsidR="0095324A">
                      <w:t>t</w:t>
                    </w:r>
                    <w:r w:rsidRPr="001B60A5">
                      <w:t>sführer</w:t>
                    </w:r>
                  </w:p>
                  <w:p w14:paraId="79B838C0" w14:textId="77777777" w:rsidR="00A431A1" w:rsidRPr="001B60A5" w:rsidRDefault="00A431A1" w:rsidP="001B60A5">
                    <w:pPr>
                      <w:pStyle w:val="VSFuzeilenormal"/>
                    </w:pPr>
                    <w:r w:rsidRPr="001B60A5">
                      <w:t>Dipl.-Ing. Benno Löffler</w:t>
                    </w:r>
                  </w:p>
                </w:txbxContent>
              </v:textbox>
              <w10:wrap anchorx="page" anchory="page"/>
            </v:shape>
          </w:pict>
        </mc:Fallback>
      </mc:AlternateContent>
    </w:r>
    <w:r w:rsidR="00775FD6" w:rsidRPr="00775FD6">
      <w:rPr>
        <w:noProof/>
      </w:rPr>
      <mc:AlternateContent>
        <mc:Choice Requires="wps">
          <w:drawing>
            <wp:anchor distT="0" distB="0" distL="114300" distR="114300" simplePos="0" relativeHeight="251679744" behindDoc="0" locked="0" layoutInCell="1" allowOverlap="1" wp14:anchorId="08ED0643" wp14:editId="7CE1BC82">
              <wp:simplePos x="0" y="0"/>
              <wp:positionH relativeFrom="page">
                <wp:posOffset>1836420</wp:posOffset>
              </wp:positionH>
              <wp:positionV relativeFrom="page">
                <wp:posOffset>10106660</wp:posOffset>
              </wp:positionV>
              <wp:extent cx="1051200" cy="262800"/>
              <wp:effectExtent l="0" t="0" r="0" b="4445"/>
              <wp:wrapNone/>
              <wp:docPr id="95" name="Textfeld 95"/>
              <wp:cNvGraphicFramePr/>
              <a:graphic xmlns:a="http://schemas.openxmlformats.org/drawingml/2006/main">
                <a:graphicData uri="http://schemas.microsoft.com/office/word/2010/wordprocessingShape">
                  <wps:wsp>
                    <wps:cNvSpPr txBox="1"/>
                    <wps:spPr>
                      <a:xfrm>
                        <a:off x="0" y="0"/>
                        <a:ext cx="1051200" cy="262800"/>
                      </a:xfrm>
                      <a:prstGeom prst="rect">
                        <a:avLst/>
                      </a:prstGeom>
                      <a:noFill/>
                      <a:ln w="6350">
                        <a:noFill/>
                      </a:ln>
                    </wps:spPr>
                    <wps:txbx>
                      <w:txbxContent>
                        <w:p w14:paraId="1C724D2B" w14:textId="77777777" w:rsidR="00775FD6" w:rsidRPr="001B60A5" w:rsidRDefault="00775FD6" w:rsidP="001B60A5">
                          <w:pPr>
                            <w:pStyle w:val="VSFuzeilenormal"/>
                          </w:pPr>
                          <w:r w:rsidRPr="001B60A5">
                            <w:t>Breitscheidstr. 44</w:t>
                          </w:r>
                        </w:p>
                        <w:p w14:paraId="68072450" w14:textId="77777777" w:rsidR="00775FD6" w:rsidRPr="001B60A5" w:rsidRDefault="00775FD6" w:rsidP="001B60A5">
                          <w:pPr>
                            <w:pStyle w:val="VSFuzeilenormal"/>
                          </w:pPr>
                          <w:r w:rsidRPr="001B60A5">
                            <w:t>70176 Stuttgart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ED0643" id="Textfeld 95" o:spid="_x0000_s1029" type="#_x0000_t202" style="position:absolute;margin-left:144.6pt;margin-top:795.8pt;width:82.75pt;height:20.7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" filled="f" stroked="f" strokeweight=".5pt">
              <v:textbox inset="0,0,0,0">
                <w:txbxContent>
                  <w:p w14:paraId="1C724D2B" w14:textId="77777777" w:rsidR="00775FD6" w:rsidRPr="001B60A5" w:rsidRDefault="00775FD6" w:rsidP="001B60A5">
                    <w:pPr>
                      <w:pStyle w:val="VSFuzeilenormal"/>
                    </w:pPr>
                    <w:r w:rsidRPr="001B60A5">
                      <w:t>Breitscheidstr. 44</w:t>
                    </w:r>
                  </w:p>
                  <w:p w14:paraId="68072450" w14:textId="77777777" w:rsidR="00775FD6" w:rsidRPr="001B60A5" w:rsidRDefault="00775FD6" w:rsidP="001B60A5">
                    <w:pPr>
                      <w:pStyle w:val="VSFuzeilenormal"/>
                    </w:pPr>
                    <w:r w:rsidRPr="001B60A5">
                      <w:t>70176 Stuttgart</w:t>
                    </w:r>
                  </w:p>
                </w:txbxContent>
              </v:textbox>
              <w10:wrap anchorx="page" anchory="page"/>
            </v:shape>
          </w:pict>
        </mc:Fallback>
      </mc:AlternateContent>
    </w:r>
    <w:r w:rsidR="00775FD6" w:rsidRPr="00775FD6">
      <w:rPr>
        <w:noProof/>
      </w:rPr>
      <mc:AlternateContent>
        <mc:Choice Requires="wps">
          <w:drawing>
            <wp:anchor distT="0" distB="0" distL="114300" distR="114300" simplePos="0" relativeHeight="251677696" behindDoc="0" locked="0" layoutInCell="1" allowOverlap="1" wp14:anchorId="4E184AAC" wp14:editId="14F586BF">
              <wp:simplePos x="0" y="0"/>
              <wp:positionH relativeFrom="page">
                <wp:posOffset>716280</wp:posOffset>
              </wp:positionH>
              <wp:positionV relativeFrom="page">
                <wp:posOffset>10102850</wp:posOffset>
              </wp:positionV>
              <wp:extent cx="1051200" cy="262800"/>
              <wp:effectExtent l="0" t="0" r="0" b="4445"/>
              <wp:wrapNone/>
              <wp:docPr id="93" name="Textfeld 93"/>
              <wp:cNvGraphicFramePr/>
              <a:graphic xmlns:a="http://schemas.openxmlformats.org/drawingml/2006/main">
                <a:graphicData uri="http://schemas.microsoft.com/office/word/2010/wordprocessingShape">
                  <wps:wsp>
                    <wps:cNvSpPr txBox="1"/>
                    <wps:spPr>
                      <a:xfrm>
                        <a:off x="0" y="0"/>
                        <a:ext cx="1051200" cy="262800"/>
                      </a:xfrm>
                      <a:prstGeom prst="rect">
                        <a:avLst/>
                      </a:prstGeom>
                      <a:noFill/>
                      <a:ln w="6350">
                        <a:noFill/>
                      </a:ln>
                    </wps:spPr>
                    <wps:txbx>
                      <w:txbxContent>
                        <w:p w14:paraId="771EF86D" w14:textId="77777777" w:rsidR="00775FD6" w:rsidRPr="001B60A5" w:rsidRDefault="00775FD6" w:rsidP="001B60A5">
                          <w:pPr>
                            <w:pStyle w:val="VSFuzeilenormal"/>
                          </w:pPr>
                          <w:r w:rsidRPr="001B60A5">
                            <w:t>Leisewitzstr. 41</w:t>
                          </w:r>
                        </w:p>
                        <w:p w14:paraId="7A2D5AEA" w14:textId="77777777" w:rsidR="00775FD6" w:rsidRPr="001B60A5" w:rsidRDefault="00775FD6" w:rsidP="001B60A5">
                          <w:pPr>
                            <w:pStyle w:val="VSFuzeilenormal"/>
                          </w:pPr>
                          <w:r w:rsidRPr="001B60A5">
                            <w:t>30175 Hannover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84AAC" id="Textfeld 93" o:spid="_x0000_s1030" type="#_x0000_t202" style="position:absolute;margin-left:56.4pt;margin-top:795.5pt;width:82.75pt;height:20.7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" filled="f" stroked="f" strokeweight=".5pt">
              <v:textbox inset="0,0,0,0">
                <w:txbxContent>
                  <w:p w14:paraId="771EF86D" w14:textId="77777777" w:rsidR="00775FD6" w:rsidRPr="001B60A5" w:rsidRDefault="00775FD6" w:rsidP="001B60A5">
                    <w:pPr>
                      <w:pStyle w:val="VSFuzeilenormal"/>
                    </w:pPr>
                    <w:r w:rsidRPr="001B60A5">
                      <w:t>Leisewitzstr. 41</w:t>
                    </w:r>
                  </w:p>
                  <w:p w14:paraId="7A2D5AEA" w14:textId="77777777" w:rsidR="00775FD6" w:rsidRPr="001B60A5" w:rsidRDefault="00775FD6" w:rsidP="001B60A5">
                    <w:pPr>
                      <w:pStyle w:val="VSFuzeilenormal"/>
                    </w:pPr>
                    <w:r w:rsidRPr="001B60A5">
                      <w:t>30175 Hannover</w:t>
                    </w:r>
                  </w:p>
                </w:txbxContent>
              </v:textbox>
              <w10:wrap anchorx="page" anchory="page"/>
            </v:shape>
          </w:pict>
        </mc:Fallback>
      </mc:AlternateContent>
    </w:r>
    <w:r w:rsidR="00775FD6" w:rsidRPr="00775FD6">
      <w:rPr>
        <w:noProof/>
      </w:rPr>
      <mc:AlternateContent>
        <mc:Choice Requires="wps">
          <w:drawing>
            <wp:anchor distT="0" distB="0" distL="114300" distR="114300" simplePos="0" relativeHeight="251676672" behindDoc="0" locked="0" layoutInCell="1" allowOverlap="1" wp14:anchorId="2A3F1432" wp14:editId="50F68E97">
              <wp:simplePos x="0" y="0"/>
              <wp:positionH relativeFrom="page">
                <wp:posOffset>716280</wp:posOffset>
              </wp:positionH>
              <wp:positionV relativeFrom="page">
                <wp:posOffset>9775190</wp:posOffset>
              </wp:positionV>
              <wp:extent cx="1051200" cy="262800"/>
              <wp:effectExtent l="0" t="0" r="0" b="4445"/>
              <wp:wrapNone/>
              <wp:docPr id="92" name="Textfeld 92"/>
              <wp:cNvGraphicFramePr/>
              <a:graphic xmlns:a="http://schemas.openxmlformats.org/drawingml/2006/main">
                <a:graphicData uri="http://schemas.microsoft.com/office/word/2010/wordprocessingShape">
                  <wps:wsp>
                    <wps:cNvSpPr txBox="1"/>
                    <wps:spPr>
                      <a:xfrm>
                        <a:off x="0" y="0"/>
                        <a:ext cx="1051200" cy="262800"/>
                      </a:xfrm>
                      <a:prstGeom prst="rect">
                        <a:avLst/>
                      </a:prstGeom>
                      <a:noFill/>
                      <a:ln w="6350">
                        <a:noFill/>
                      </a:ln>
                    </wps:spPr>
                    <wps:txbx>
                      <w:txbxContent>
                        <w:p w14:paraId="2D35BF55" w14:textId="77777777" w:rsidR="00775FD6" w:rsidRPr="001B60A5" w:rsidRDefault="00775FD6" w:rsidP="001B60A5">
                          <w:pPr>
                            <w:pStyle w:val="VSFuzeilefett"/>
                          </w:pPr>
                          <w:r w:rsidRPr="001B60A5">
                            <w:t>Vollmer &amp;</w:t>
                          </w:r>
                        </w:p>
                        <w:p w14:paraId="01F9DF46" w14:textId="77777777" w:rsidR="00775FD6" w:rsidRPr="001B60A5" w:rsidRDefault="00775FD6" w:rsidP="001B60A5">
                          <w:pPr>
                            <w:pStyle w:val="VSFuzeilefett"/>
                          </w:pPr>
                          <w:r w:rsidRPr="001B60A5">
                            <w:t>Scheffczyk GmbH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F1432" id="Textfeld 92" o:spid="_x0000_s1031" type="#_x0000_t202" style="position:absolute;margin-left:56.4pt;margin-top:769.7pt;width:82.75pt;height:20.7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" filled="f" stroked="f" strokeweight=".5pt">
              <v:textbox inset="0,0,0,0">
                <w:txbxContent>
                  <w:p w14:paraId="2D35BF55" w14:textId="77777777" w:rsidR="00775FD6" w:rsidRPr="001B60A5" w:rsidRDefault="00775FD6" w:rsidP="001B60A5">
                    <w:pPr>
                      <w:pStyle w:val="VSFuzeilefett"/>
                    </w:pPr>
                    <w:r w:rsidRPr="001B60A5">
                      <w:t>Vollmer &amp;</w:t>
                    </w:r>
                  </w:p>
                  <w:p w14:paraId="01F9DF46" w14:textId="77777777" w:rsidR="00775FD6" w:rsidRPr="001B60A5" w:rsidRDefault="00775FD6" w:rsidP="001B60A5">
                    <w:pPr>
                      <w:pStyle w:val="VSFuzeilefett"/>
                    </w:pPr>
                    <w:r w:rsidRPr="001B60A5">
                      <w:t>Scheffczyk GmbH</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BA72F" w14:textId="5BD15F4D" w:rsidR="00287D11" w:rsidRDefault="00A431A1">
    <w:pPr>
      <w:pStyle w:val="Fuzeile"/>
    </w:pPr>
    <w:r w:rsidRPr="00287D11">
      <w:rPr>
        <w:noProof/>
      </w:rPr>
      <mc:AlternateContent>
        <mc:Choice Requires="wps">
          <w:drawing>
            <wp:anchor distT="0" distB="0" distL="114300" distR="114300" simplePos="0" relativeHeight="251671552" behindDoc="0" locked="0" layoutInCell="1" allowOverlap="1" wp14:anchorId="45D95F41" wp14:editId="0A41FDE5">
              <wp:simplePos x="0" y="0"/>
              <wp:positionH relativeFrom="page">
                <wp:posOffset>1835150</wp:posOffset>
              </wp:positionH>
              <wp:positionV relativeFrom="page">
                <wp:posOffset>9772650</wp:posOffset>
              </wp:positionV>
              <wp:extent cx="1320800" cy="287655"/>
              <wp:effectExtent l="0" t="0" r="12700" b="0"/>
              <wp:wrapNone/>
              <wp:docPr id="9" name="Textfeld 9"/>
              <wp:cNvGraphicFramePr/>
              <a:graphic xmlns:a="http://schemas.openxmlformats.org/drawingml/2006/main">
                <a:graphicData uri="http://schemas.microsoft.com/office/word/2010/wordprocessingShape">
                  <wps:wsp>
                    <wps:cNvSpPr txBox="1"/>
                    <wps:spPr>
                      <a:xfrm>
                        <a:off x="0" y="0"/>
                        <a:ext cx="1320800" cy="287655"/>
                      </a:xfrm>
                      <a:prstGeom prst="rect">
                        <a:avLst/>
                      </a:prstGeom>
                      <a:noFill/>
                      <a:ln w="6350">
                        <a:noFill/>
                      </a:ln>
                    </wps:spPr>
                    <wps:txbx>
                      <w:txbxContent>
                        <w:p w14:paraId="038BB4F6" w14:textId="77777777" w:rsidR="00287D11" w:rsidRPr="00A431A1" w:rsidRDefault="00287D11" w:rsidP="00A431A1">
                          <w:pPr>
                            <w:pStyle w:val="VSFuzeilenormal"/>
                          </w:pPr>
                          <w:r w:rsidRPr="00A431A1">
                            <w:t>www.v-und-s.de</w:t>
                          </w:r>
                        </w:p>
                        <w:p w14:paraId="21A9FED0" w14:textId="77777777" w:rsidR="00287D11" w:rsidRPr="00A431A1" w:rsidRDefault="00287D11" w:rsidP="00A431A1">
                          <w:pPr>
                            <w:pStyle w:val="VSFuzeilenormal"/>
                          </w:pPr>
                          <w:r w:rsidRPr="00A431A1">
                            <w:t>Telefon 0700 / 8863 7000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95F41" id="_x0000_t202" coordsize="21600,21600" o:spt="202" path="m,l,21600r21600,l21600,xe">
              <v:stroke joinstyle="miter"/>
              <v:path gradientshapeok="t" o:connecttype="rect"/>
            </v:shapetype>
            <v:shape id="Textfeld 9" o:spid="_x0000_s1032" type="#_x0000_t202" style="position:absolute;margin-left:144.5pt;margin-top:769.5pt;width:104pt;height:22.6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" filled="f" stroked="f" strokeweight=".5pt">
              <v:textbox inset="0,0,0,0">
                <w:txbxContent>
                  <w:p w14:paraId="038BB4F6" w14:textId="77777777" w:rsidR="00287D11" w:rsidRPr="00A431A1" w:rsidRDefault="00287D11" w:rsidP="00A431A1">
                    <w:pPr>
                      <w:pStyle w:val="VSFuzeilenormal"/>
                    </w:pPr>
                    <w:r w:rsidRPr="00A431A1">
                      <w:t>www.v-und-s.de</w:t>
                    </w:r>
                  </w:p>
                  <w:p w14:paraId="21A9FED0" w14:textId="77777777" w:rsidR="00287D11" w:rsidRPr="00A431A1" w:rsidRDefault="00287D11" w:rsidP="00A431A1">
                    <w:pPr>
                      <w:pStyle w:val="VSFuzeilenormal"/>
                    </w:pPr>
                    <w:r w:rsidRPr="00A431A1">
                      <w:t>Telefon 0700 / 8863 7000</w:t>
                    </w:r>
                  </w:p>
                </w:txbxContent>
              </v:textbox>
              <w10:wrap anchorx="page" anchory="page"/>
            </v:shape>
          </w:pict>
        </mc:Fallback>
      </mc:AlternateContent>
    </w:r>
    <w:r w:rsidR="00E200E8" w:rsidRPr="00DB516C">
      <w:rPr>
        <w:noProof/>
      </w:rPr>
      <mc:AlternateContent>
        <mc:Choice Requires="wps">
          <w:drawing>
            <wp:anchor distT="0" distB="0" distL="114300" distR="114300" simplePos="0" relativeHeight="251681792" behindDoc="0" locked="0" layoutInCell="1" allowOverlap="1" wp14:anchorId="7E442010" wp14:editId="168EFE26">
              <wp:simplePos x="0" y="0"/>
              <wp:positionH relativeFrom="page">
                <wp:posOffset>3279775</wp:posOffset>
              </wp:positionH>
              <wp:positionV relativeFrom="page">
                <wp:posOffset>9775825</wp:posOffset>
              </wp:positionV>
              <wp:extent cx="1562100" cy="287655"/>
              <wp:effectExtent l="0" t="0" r="0" b="0"/>
              <wp:wrapNone/>
              <wp:docPr id="8" name="Textfeld 8"/>
              <wp:cNvGraphicFramePr/>
              <a:graphic xmlns:a="http://schemas.openxmlformats.org/drawingml/2006/main">
                <a:graphicData uri="http://schemas.microsoft.com/office/word/2010/wordprocessingShape">
                  <wps:wsp>
                    <wps:cNvSpPr txBox="1"/>
                    <wps:spPr>
                      <a:xfrm>
                        <a:off x="0" y="0"/>
                        <a:ext cx="1562100" cy="287655"/>
                      </a:xfrm>
                      <a:prstGeom prst="rect">
                        <a:avLst/>
                      </a:prstGeom>
                      <a:noFill/>
                      <a:ln w="6350">
                        <a:noFill/>
                      </a:ln>
                    </wps:spPr>
                    <wps:txbx>
                      <w:txbxContent>
                        <w:p w14:paraId="6DC645EC" w14:textId="52796DC2" w:rsidR="00DB516C" w:rsidRPr="00A431A1" w:rsidRDefault="00DB516C" w:rsidP="00A431A1">
                          <w:pPr>
                            <w:pStyle w:val="VSFuzeilenormal"/>
                          </w:pPr>
                          <w:r w:rsidRPr="00A431A1">
                            <w:t>Geschäf</w:t>
                          </w:r>
                          <w:r w:rsidR="00952C75">
                            <w:t>t</w:t>
                          </w:r>
                          <w:r w:rsidRPr="00A431A1">
                            <w:t>sführer</w:t>
                          </w:r>
                        </w:p>
                        <w:p w14:paraId="6A756EC9" w14:textId="77777777" w:rsidR="00DB516C" w:rsidRPr="00A431A1" w:rsidRDefault="00DB516C" w:rsidP="00A431A1">
                          <w:pPr>
                            <w:pStyle w:val="VSFuzeilenormal"/>
                          </w:pPr>
                          <w:r w:rsidRPr="00A431A1">
                            <w:t>Dipl.-Ing. Benno Löffler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42010" id="Textfeld 8" o:spid="_x0000_s1033" type="#_x0000_t202" style="position:absolute;margin-left:258.25pt;margin-top:769.75pt;width:123pt;height:22.6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" filled="f" stroked="f" strokeweight=".5pt">
              <v:textbox inset="0,0,0,0">
                <w:txbxContent>
                  <w:p w14:paraId="6DC645EC" w14:textId="52796DC2" w:rsidR="00DB516C" w:rsidRPr="00A431A1" w:rsidRDefault="00DB516C" w:rsidP="00A431A1">
                    <w:pPr>
                      <w:pStyle w:val="VSFuzeilenormal"/>
                    </w:pPr>
                    <w:r w:rsidRPr="00A431A1">
                      <w:t>Geschäf</w:t>
                    </w:r>
                    <w:r w:rsidR="00952C75">
                      <w:t>t</w:t>
                    </w:r>
                    <w:r w:rsidRPr="00A431A1">
                      <w:t>sführer</w:t>
                    </w:r>
                  </w:p>
                  <w:p w14:paraId="6A756EC9" w14:textId="77777777" w:rsidR="00DB516C" w:rsidRPr="00A431A1" w:rsidRDefault="00DB516C" w:rsidP="00A431A1">
                    <w:pPr>
                      <w:pStyle w:val="VSFuzeilenormal"/>
                    </w:pPr>
                    <w:r w:rsidRPr="00A431A1">
                      <w:t>Dipl.-Ing. Benno Löffler</w:t>
                    </w:r>
                  </w:p>
                </w:txbxContent>
              </v:textbox>
              <w10:wrap anchorx="page" anchory="page"/>
            </v:shape>
          </w:pict>
        </mc:Fallback>
      </mc:AlternateContent>
    </w:r>
    <w:r w:rsidR="00E200E8" w:rsidRPr="00DB516C">
      <w:rPr>
        <w:noProof/>
      </w:rPr>
      <mc:AlternateContent>
        <mc:Choice Requires="wps">
          <w:drawing>
            <wp:anchor distT="0" distB="0" distL="114300" distR="114300" simplePos="0" relativeHeight="251682816" behindDoc="0" locked="0" layoutInCell="1" allowOverlap="1" wp14:anchorId="06B8C6DC" wp14:editId="79B18B3C">
              <wp:simplePos x="0" y="0"/>
              <wp:positionH relativeFrom="page">
                <wp:posOffset>3280101</wp:posOffset>
              </wp:positionH>
              <wp:positionV relativeFrom="page">
                <wp:posOffset>10106025</wp:posOffset>
              </wp:positionV>
              <wp:extent cx="1363980" cy="262255"/>
              <wp:effectExtent l="0" t="0" r="7620" b="4445"/>
              <wp:wrapNone/>
              <wp:docPr id="11" name="Textfeld 11"/>
              <wp:cNvGraphicFramePr/>
              <a:graphic xmlns:a="http://schemas.openxmlformats.org/drawingml/2006/main">
                <a:graphicData uri="http://schemas.microsoft.com/office/word/2010/wordprocessingShape">
                  <wps:wsp>
                    <wps:cNvSpPr txBox="1"/>
                    <wps:spPr>
                      <a:xfrm>
                        <a:off x="0" y="0"/>
                        <a:ext cx="1363980" cy="262255"/>
                      </a:xfrm>
                      <a:prstGeom prst="rect">
                        <a:avLst/>
                      </a:prstGeom>
                      <a:noFill/>
                      <a:ln w="6350">
                        <a:noFill/>
                      </a:ln>
                    </wps:spPr>
                    <wps:txbx>
                      <w:txbxContent>
                        <w:p w14:paraId="3775E367" w14:textId="77777777" w:rsidR="00DB516C" w:rsidRPr="00A431A1" w:rsidRDefault="00DB516C" w:rsidP="00A431A1">
                          <w:pPr>
                            <w:pStyle w:val="VSFuzeilenormal"/>
                          </w:pPr>
                          <w:r w:rsidRPr="00A431A1">
                            <w:t xml:space="preserve">Sitz </w:t>
                          </w:r>
                          <w:r w:rsidR="00E200E8" w:rsidRPr="00A431A1">
                            <w:t>und Registergericht:</w:t>
                          </w:r>
                        </w:p>
                        <w:p w14:paraId="40A1AFC6" w14:textId="77777777" w:rsidR="00DB516C" w:rsidRPr="00A431A1" w:rsidRDefault="00DB516C" w:rsidP="00A431A1">
                          <w:pPr>
                            <w:pStyle w:val="VSFuzeilenormal"/>
                          </w:pPr>
                          <w:r w:rsidRPr="00A431A1">
                            <w:t>Hannover HRB 59206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8C6DC" id="Textfeld 11" o:spid="_x0000_s1034" type="#_x0000_t202" style="position:absolute;margin-left:258.3pt;margin-top:795.75pt;width:107.4pt;height:20.6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" filled="f" stroked="f" strokeweight=".5pt">
              <v:textbox inset="0,0,0,0">
                <w:txbxContent>
                  <w:p w14:paraId="3775E367" w14:textId="77777777" w:rsidR="00DB516C" w:rsidRPr="00A431A1" w:rsidRDefault="00DB516C" w:rsidP="00A431A1">
                    <w:pPr>
                      <w:pStyle w:val="VSFuzeilenormal"/>
                    </w:pPr>
                    <w:r w:rsidRPr="00A431A1">
                      <w:t xml:space="preserve">Sitz </w:t>
                    </w:r>
                    <w:r w:rsidR="00E200E8" w:rsidRPr="00A431A1">
                      <w:t>und Registergericht:</w:t>
                    </w:r>
                  </w:p>
                  <w:p w14:paraId="40A1AFC6" w14:textId="77777777" w:rsidR="00DB516C" w:rsidRPr="00A431A1" w:rsidRDefault="00DB516C" w:rsidP="00A431A1">
                    <w:pPr>
                      <w:pStyle w:val="VSFuzeilenormal"/>
                    </w:pPr>
                    <w:r w:rsidRPr="00A431A1">
                      <w:t>Hannover HRB 59206</w:t>
                    </w:r>
                  </w:p>
                </w:txbxContent>
              </v:textbox>
              <w10:wrap anchorx="page" anchory="page"/>
            </v:shape>
          </w:pict>
        </mc:Fallback>
      </mc:AlternateContent>
    </w:r>
    <w:r w:rsidR="00287D11" w:rsidRPr="00287D11">
      <w:rPr>
        <w:noProof/>
      </w:rPr>
      <mc:AlternateContent>
        <mc:Choice Requires="wps">
          <w:drawing>
            <wp:anchor distT="0" distB="0" distL="114300" distR="114300" simplePos="0" relativeHeight="251669504" behindDoc="0" locked="0" layoutInCell="1" allowOverlap="1" wp14:anchorId="2B37682C" wp14:editId="07A41EB4">
              <wp:simplePos x="0" y="0"/>
              <wp:positionH relativeFrom="page">
                <wp:posOffset>716280</wp:posOffset>
              </wp:positionH>
              <wp:positionV relativeFrom="page">
                <wp:posOffset>9775190</wp:posOffset>
              </wp:positionV>
              <wp:extent cx="1051200" cy="262800"/>
              <wp:effectExtent l="0" t="0" r="0" b="4445"/>
              <wp:wrapNone/>
              <wp:docPr id="1" name="Textfeld 1"/>
              <wp:cNvGraphicFramePr/>
              <a:graphic xmlns:a="http://schemas.openxmlformats.org/drawingml/2006/main">
                <a:graphicData uri="http://schemas.microsoft.com/office/word/2010/wordprocessingShape">
                  <wps:wsp>
                    <wps:cNvSpPr txBox="1"/>
                    <wps:spPr>
                      <a:xfrm>
                        <a:off x="0" y="0"/>
                        <a:ext cx="1051200" cy="262800"/>
                      </a:xfrm>
                      <a:prstGeom prst="rect">
                        <a:avLst/>
                      </a:prstGeom>
                      <a:noFill/>
                      <a:ln w="6350">
                        <a:noFill/>
                      </a:ln>
                    </wps:spPr>
                    <wps:txbx>
                      <w:txbxContent>
                        <w:p w14:paraId="76803ABF" w14:textId="77777777" w:rsidR="00287D11" w:rsidRPr="00E200E8" w:rsidRDefault="00287D11" w:rsidP="00A431A1">
                          <w:pPr>
                            <w:pStyle w:val="VSFuzeilefett"/>
                            <w:rPr>
                              <w:w w:val="105"/>
                            </w:rPr>
                          </w:pPr>
                          <w:r w:rsidRPr="00E200E8">
                            <w:rPr>
                              <w:w w:val="105"/>
                            </w:rPr>
                            <w:t>Vollmer &amp;</w:t>
                          </w:r>
                        </w:p>
                        <w:p w14:paraId="305AA048" w14:textId="77777777" w:rsidR="00287D11" w:rsidRPr="00E200E8" w:rsidRDefault="00287D11" w:rsidP="00A431A1">
                          <w:pPr>
                            <w:pStyle w:val="VSFuzeilefett"/>
                            <w:rPr>
                              <w:w w:val="105"/>
                            </w:rPr>
                          </w:pPr>
                          <w:r w:rsidRPr="00E200E8">
                            <w:rPr>
                              <w:w w:val="105"/>
                            </w:rPr>
                            <w:t>Scheffczyk GmbH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7682C" id="Textfeld 1" o:spid="_x0000_s1035" type="#_x0000_t202" style="position:absolute;margin-left:56.4pt;margin-top:769.7pt;width:82.75pt;height:20.7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" filled="f" stroked="f" strokeweight=".5pt">
              <v:textbox inset="0,0,0,0">
                <w:txbxContent>
                  <w:p w14:paraId="76803ABF" w14:textId="77777777" w:rsidR="00287D11" w:rsidRPr="00E200E8" w:rsidRDefault="00287D11" w:rsidP="00A431A1">
                    <w:pPr>
                      <w:pStyle w:val="VSFuzeilefett"/>
                      <w:rPr>
                        <w:w w:val="105"/>
                      </w:rPr>
                    </w:pPr>
                    <w:r w:rsidRPr="00E200E8">
                      <w:rPr>
                        <w:w w:val="105"/>
                      </w:rPr>
                      <w:t>Vollmer &amp;</w:t>
                    </w:r>
                  </w:p>
                  <w:p w14:paraId="305AA048" w14:textId="77777777" w:rsidR="00287D11" w:rsidRPr="00E200E8" w:rsidRDefault="00287D11" w:rsidP="00A431A1">
                    <w:pPr>
                      <w:pStyle w:val="VSFuzeilefett"/>
                      <w:rPr>
                        <w:w w:val="105"/>
                      </w:rPr>
                    </w:pPr>
                    <w:r w:rsidRPr="00E200E8">
                      <w:rPr>
                        <w:w w:val="105"/>
                      </w:rPr>
                      <w:t>Scheffczyk GmbH</w:t>
                    </w:r>
                  </w:p>
                </w:txbxContent>
              </v:textbox>
              <w10:wrap anchorx="page" anchory="page"/>
            </v:shape>
          </w:pict>
        </mc:Fallback>
      </mc:AlternateContent>
    </w:r>
    <w:r w:rsidR="00287D11" w:rsidRPr="00287D11">
      <w:rPr>
        <w:noProof/>
      </w:rPr>
      <mc:AlternateContent>
        <mc:Choice Requires="wps">
          <w:drawing>
            <wp:anchor distT="0" distB="0" distL="114300" distR="114300" simplePos="0" relativeHeight="251670528" behindDoc="0" locked="0" layoutInCell="1" allowOverlap="1" wp14:anchorId="3E3A9424" wp14:editId="6851FE1F">
              <wp:simplePos x="0" y="0"/>
              <wp:positionH relativeFrom="page">
                <wp:posOffset>716280</wp:posOffset>
              </wp:positionH>
              <wp:positionV relativeFrom="page">
                <wp:posOffset>10102850</wp:posOffset>
              </wp:positionV>
              <wp:extent cx="1051200" cy="262800"/>
              <wp:effectExtent l="0" t="0" r="0" b="4445"/>
              <wp:wrapNone/>
              <wp:docPr id="6" name="Textfeld 6"/>
              <wp:cNvGraphicFramePr/>
              <a:graphic xmlns:a="http://schemas.openxmlformats.org/drawingml/2006/main">
                <a:graphicData uri="http://schemas.microsoft.com/office/word/2010/wordprocessingShape">
                  <wps:wsp>
                    <wps:cNvSpPr txBox="1"/>
                    <wps:spPr>
                      <a:xfrm>
                        <a:off x="0" y="0"/>
                        <a:ext cx="1051200" cy="262800"/>
                      </a:xfrm>
                      <a:prstGeom prst="rect">
                        <a:avLst/>
                      </a:prstGeom>
                      <a:noFill/>
                      <a:ln w="6350">
                        <a:noFill/>
                      </a:ln>
                    </wps:spPr>
                    <wps:txbx>
                      <w:txbxContent>
                        <w:p w14:paraId="3345EAB1" w14:textId="77777777" w:rsidR="00287D11" w:rsidRPr="00E200E8" w:rsidRDefault="00287D11" w:rsidP="00A431A1">
                          <w:pPr>
                            <w:pStyle w:val="VSFuzeilenormal"/>
                            <w:rPr>
                              <w:w w:val="105"/>
                            </w:rPr>
                          </w:pPr>
                          <w:r w:rsidRPr="00E200E8">
                            <w:rPr>
                              <w:w w:val="105"/>
                            </w:rPr>
                            <w:t>Leisewitzstr. 41</w:t>
                          </w:r>
                        </w:p>
                        <w:p w14:paraId="1C494CB6" w14:textId="77777777" w:rsidR="00287D11" w:rsidRPr="00E200E8" w:rsidRDefault="00287D11" w:rsidP="00A431A1">
                          <w:pPr>
                            <w:pStyle w:val="VSFuzeilenormal"/>
                            <w:rPr>
                              <w:w w:val="105"/>
                            </w:rPr>
                          </w:pPr>
                          <w:r w:rsidRPr="00E200E8">
                            <w:rPr>
                              <w:w w:val="105"/>
                            </w:rPr>
                            <w:t>30175 Hannover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A9424" id="Textfeld 6" o:spid="_x0000_s1036" type="#_x0000_t202" style="position:absolute;margin-left:56.4pt;margin-top:795.5pt;width:82.75pt;height:20.7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" filled="f" stroked="f" strokeweight=".5pt">
              <v:textbox inset="0,0,0,0">
                <w:txbxContent>
                  <w:p w14:paraId="3345EAB1" w14:textId="77777777" w:rsidR="00287D11" w:rsidRPr="00E200E8" w:rsidRDefault="00287D11" w:rsidP="00A431A1">
                    <w:pPr>
                      <w:pStyle w:val="VSFuzeilenormal"/>
                      <w:rPr>
                        <w:w w:val="105"/>
                      </w:rPr>
                    </w:pPr>
                    <w:r w:rsidRPr="00E200E8">
                      <w:rPr>
                        <w:w w:val="105"/>
                      </w:rPr>
                      <w:t>Leisewitzstr. 41</w:t>
                    </w:r>
                  </w:p>
                  <w:p w14:paraId="1C494CB6" w14:textId="77777777" w:rsidR="00287D11" w:rsidRPr="00E200E8" w:rsidRDefault="00287D11" w:rsidP="00A431A1">
                    <w:pPr>
                      <w:pStyle w:val="VSFuzeilenormal"/>
                      <w:rPr>
                        <w:w w:val="105"/>
                      </w:rPr>
                    </w:pPr>
                    <w:r w:rsidRPr="00E200E8">
                      <w:rPr>
                        <w:w w:val="105"/>
                      </w:rPr>
                      <w:t>30175 Hannover</w:t>
                    </w:r>
                  </w:p>
                </w:txbxContent>
              </v:textbox>
              <w10:wrap anchorx="page" anchory="page"/>
            </v:shape>
          </w:pict>
        </mc:Fallback>
      </mc:AlternateContent>
    </w:r>
    <w:r w:rsidR="00287D11" w:rsidRPr="00287D11">
      <w:rPr>
        <w:noProof/>
      </w:rPr>
      <mc:AlternateContent>
        <mc:Choice Requires="wps">
          <w:drawing>
            <wp:anchor distT="0" distB="0" distL="114300" distR="114300" simplePos="0" relativeHeight="251672576" behindDoc="0" locked="0" layoutInCell="1" allowOverlap="1" wp14:anchorId="2C8ECB52" wp14:editId="7D1ADD61">
              <wp:simplePos x="0" y="0"/>
              <wp:positionH relativeFrom="page">
                <wp:posOffset>1836420</wp:posOffset>
              </wp:positionH>
              <wp:positionV relativeFrom="page">
                <wp:posOffset>10106660</wp:posOffset>
              </wp:positionV>
              <wp:extent cx="1051200" cy="262800"/>
              <wp:effectExtent l="0" t="0" r="0" b="4445"/>
              <wp:wrapNone/>
              <wp:docPr id="10" name="Textfeld 10"/>
              <wp:cNvGraphicFramePr/>
              <a:graphic xmlns:a="http://schemas.openxmlformats.org/drawingml/2006/main">
                <a:graphicData uri="http://schemas.microsoft.com/office/word/2010/wordprocessingShape">
                  <wps:wsp>
                    <wps:cNvSpPr txBox="1"/>
                    <wps:spPr>
                      <a:xfrm>
                        <a:off x="0" y="0"/>
                        <a:ext cx="1051200" cy="262800"/>
                      </a:xfrm>
                      <a:prstGeom prst="rect">
                        <a:avLst/>
                      </a:prstGeom>
                      <a:noFill/>
                      <a:ln w="6350">
                        <a:noFill/>
                      </a:ln>
                    </wps:spPr>
                    <wps:txbx>
                      <w:txbxContent>
                        <w:p w14:paraId="7318E268" w14:textId="77777777" w:rsidR="00287D11" w:rsidRPr="00A431A1" w:rsidRDefault="00287D11" w:rsidP="00A431A1">
                          <w:pPr>
                            <w:pStyle w:val="VSFuzeilenormal"/>
                          </w:pPr>
                          <w:r w:rsidRPr="00A431A1">
                            <w:t>Breitscheidstr. 44</w:t>
                          </w:r>
                        </w:p>
                        <w:p w14:paraId="1CB2AC51" w14:textId="77777777" w:rsidR="00287D11" w:rsidRPr="00A431A1" w:rsidRDefault="00287D11" w:rsidP="00A431A1">
                          <w:pPr>
                            <w:pStyle w:val="VSFuzeilenormal"/>
                          </w:pPr>
                          <w:r w:rsidRPr="00A431A1">
                            <w:t>70176 Stuttgart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ECB52" id="Textfeld 10" o:spid="_x0000_s1037" type="#_x0000_t202" style="position:absolute;margin-left:144.6pt;margin-top:795.8pt;width:82.75pt;height:20.7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" filled="f" stroked="f" strokeweight=".5pt">
              <v:textbox inset="0,0,0,0">
                <w:txbxContent>
                  <w:p w14:paraId="7318E268" w14:textId="77777777" w:rsidR="00287D11" w:rsidRPr="00A431A1" w:rsidRDefault="00287D11" w:rsidP="00A431A1">
                    <w:pPr>
                      <w:pStyle w:val="VSFuzeilenormal"/>
                    </w:pPr>
                    <w:r w:rsidRPr="00A431A1">
                      <w:t>Breitscheidstr. 44</w:t>
                    </w:r>
                  </w:p>
                  <w:p w14:paraId="1CB2AC51" w14:textId="77777777" w:rsidR="00287D11" w:rsidRPr="00A431A1" w:rsidRDefault="00287D11" w:rsidP="00A431A1">
                    <w:pPr>
                      <w:pStyle w:val="VSFuzeilenormal"/>
                    </w:pPr>
                    <w:r w:rsidRPr="00A431A1">
                      <w:t>70176 Stuttgart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205F1" w14:textId="77777777" w:rsidR="00B52E07" w:rsidRDefault="00B52E07" w:rsidP="00EE0688">
      <w:r>
        <w:separator/>
      </w:r>
    </w:p>
  </w:footnote>
  <w:footnote w:type="continuationSeparator" w:id="0">
    <w:p w14:paraId="36AD5E43" w14:textId="77777777" w:rsidR="00B52E07" w:rsidRDefault="00B52E07" w:rsidP="00EE0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8D9A1" w14:textId="77777777" w:rsidR="0095324A" w:rsidRDefault="0095324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5DD41" w14:textId="0029A263" w:rsidR="00BB2E20" w:rsidRDefault="00BB2E20">
    <w:pPr>
      <w:pStyle w:val="Kopfzeile"/>
    </w:pPr>
    <w:r>
      <w:rPr>
        <w:noProof/>
        <w:w w:val="114"/>
      </w:rPr>
      <w:drawing>
        <wp:anchor distT="0" distB="0" distL="114300" distR="114300" simplePos="0" relativeHeight="251694080" behindDoc="0" locked="0" layoutInCell="1" allowOverlap="1" wp14:anchorId="2FCA5FA4" wp14:editId="3F06630F">
          <wp:simplePos x="0" y="0"/>
          <wp:positionH relativeFrom="page">
            <wp:posOffset>5219700</wp:posOffset>
          </wp:positionH>
          <wp:positionV relativeFrom="page">
            <wp:posOffset>14287</wp:posOffset>
          </wp:positionV>
          <wp:extent cx="2325600" cy="1540800"/>
          <wp:effectExtent l="0" t="0" r="0" b="254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S_Logo_angepasst.png"/>
                  <pic:cNvPicPr/>
                </pic:nvPicPr>
                <pic:blipFill>
                  <a:blip r:embed="rId1">
                    <a:extLst>
                      <a:ext uri="{28A0092B-C50C-407E-A947-70E740481C1C}">
                        <a14:useLocalDpi xmlns:a14="http://schemas.microsoft.com/office/drawing/2010/main" val="0"/>
                      </a:ext>
                    </a:extLst>
                  </a:blip>
                  <a:stretch>
                    <a:fillRect/>
                  </a:stretch>
                </pic:blipFill>
                <pic:spPr>
                  <a:xfrm>
                    <a:off x="0" y="0"/>
                    <a:ext cx="2325600" cy="1540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D4B2F" w14:textId="77777777" w:rsidR="00871C94" w:rsidRDefault="00E200E8">
    <w:pPr>
      <w:pStyle w:val="Kopfzeile"/>
    </w:pPr>
    <w:r>
      <w:rPr>
        <w:noProof/>
      </w:rPr>
      <mc:AlternateContent>
        <mc:Choice Requires="wps">
          <w:drawing>
            <wp:anchor distT="0" distB="0" distL="114300" distR="114300" simplePos="0" relativeHeight="251663359" behindDoc="0" locked="0" layoutInCell="1" allowOverlap="1" wp14:anchorId="1DC91B30" wp14:editId="4724BC3B">
              <wp:simplePos x="0" y="0"/>
              <wp:positionH relativeFrom="page">
                <wp:align>right</wp:align>
              </wp:positionH>
              <wp:positionV relativeFrom="page">
                <wp:posOffset>-739</wp:posOffset>
              </wp:positionV>
              <wp:extent cx="7559675" cy="1604963"/>
              <wp:effectExtent l="0" t="0" r="0" b="0"/>
              <wp:wrapTopAndBottom/>
              <wp:docPr id="5" name="Rechteck 5"/>
              <wp:cNvGraphicFramePr/>
              <a:graphic xmlns:a="http://schemas.openxmlformats.org/drawingml/2006/main">
                <a:graphicData uri="http://schemas.microsoft.com/office/word/2010/wordprocessingShape">
                  <wps:wsp>
                    <wps:cNvSpPr/>
                    <wps:spPr>
                      <a:xfrm>
                        <a:off x="0" y="0"/>
                        <a:ext cx="7559675" cy="160496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88C82" id="Rechteck 5" o:spid="_x0000_s1026" style="position:absolute;margin-left:544.05pt;margin-top:-.05pt;width:595.25pt;height:126.4pt;z-index:251663359;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" filled="f" stroked="f" strokeweight="1pt">
              <w10:wrap type="topAndBottom" anchorx="page" anchory="page"/>
            </v:rect>
          </w:pict>
        </mc:Fallback>
      </mc:AlternateContent>
    </w:r>
    <w:r w:rsidR="00287D11">
      <w:rPr>
        <w:noProof/>
        <w:w w:val="114"/>
      </w:rPr>
      <w:drawing>
        <wp:anchor distT="0" distB="0" distL="114300" distR="114300" simplePos="0" relativeHeight="251667456" behindDoc="0" locked="0" layoutInCell="1" allowOverlap="1" wp14:anchorId="6755FB53" wp14:editId="68977B76">
          <wp:simplePos x="0" y="0"/>
          <wp:positionH relativeFrom="page">
            <wp:posOffset>5256530</wp:posOffset>
          </wp:positionH>
          <wp:positionV relativeFrom="page">
            <wp:posOffset>0</wp:posOffset>
          </wp:positionV>
          <wp:extent cx="2325600" cy="1540800"/>
          <wp:effectExtent l="0" t="0" r="0" b="2540"/>
          <wp:wrapNone/>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S_Logo_angepasst.png"/>
                  <pic:cNvPicPr/>
                </pic:nvPicPr>
                <pic:blipFill>
                  <a:blip r:embed="rId1">
                    <a:extLst>
                      <a:ext uri="{28A0092B-C50C-407E-A947-70E740481C1C}">
                        <a14:useLocalDpi xmlns:a14="http://schemas.microsoft.com/office/drawing/2010/main" val="0"/>
                      </a:ext>
                    </a:extLst>
                  </a:blip>
                  <a:stretch>
                    <a:fillRect/>
                  </a:stretch>
                </pic:blipFill>
                <pic:spPr>
                  <a:xfrm>
                    <a:off x="0" y="0"/>
                    <a:ext cx="2325600" cy="1540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1D37"/>
    <w:multiLevelType w:val="hybridMultilevel"/>
    <w:tmpl w:val="19D6AA0A"/>
    <w:lvl w:ilvl="0" w:tplc="0407000F">
      <w:start w:val="1"/>
      <w:numFmt w:val="decimal"/>
      <w:lvlText w:val="%1."/>
      <w:lvlJc w:val="left"/>
      <w:pPr>
        <w:ind w:left="720" w:hanging="360"/>
      </w:pPr>
      <w:rPr>
        <w:rFonts w:hint="default"/>
        <w:b w:val="0"/>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856E62"/>
    <w:multiLevelType w:val="multilevel"/>
    <w:tmpl w:val="00D0AD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96622"/>
    <w:multiLevelType w:val="multilevel"/>
    <w:tmpl w:val="009009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72BEB"/>
    <w:multiLevelType w:val="multilevel"/>
    <w:tmpl w:val="3A10F8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D337A"/>
    <w:multiLevelType w:val="hybridMultilevel"/>
    <w:tmpl w:val="997E2168"/>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474184"/>
    <w:multiLevelType w:val="hybridMultilevel"/>
    <w:tmpl w:val="666251C2"/>
    <w:lvl w:ilvl="0" w:tplc="F2EC1156">
      <w:start w:val="2"/>
      <w:numFmt w:val="bullet"/>
      <w:lvlText w:val="-"/>
      <w:lvlJc w:val="left"/>
      <w:pPr>
        <w:ind w:left="720" w:hanging="360"/>
      </w:pPr>
      <w:rPr>
        <w:rFonts w:ascii="Campton Book" w:eastAsiaTheme="minorHAnsi" w:hAnsi="Campton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0F38DC"/>
    <w:multiLevelType w:val="hybridMultilevel"/>
    <w:tmpl w:val="354042C4"/>
    <w:lvl w:ilvl="0" w:tplc="A692E282">
      <w:start w:val="2"/>
      <w:numFmt w:val="bullet"/>
      <w:pStyle w:val="VSAngebotAufzhlung"/>
      <w:lvlText w:val="›"/>
      <w:lvlJc w:val="left"/>
      <w:pPr>
        <w:ind w:left="360" w:hanging="360"/>
      </w:pPr>
      <w:rPr>
        <w:rFonts w:ascii="Campton Book" w:eastAsiaTheme="minorHAnsi" w:hAnsi="Campton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D131E4"/>
    <w:multiLevelType w:val="multilevel"/>
    <w:tmpl w:val="5E84636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1F0E9D"/>
    <w:multiLevelType w:val="multilevel"/>
    <w:tmpl w:val="B6D0C1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27910"/>
    <w:multiLevelType w:val="multilevel"/>
    <w:tmpl w:val="5B2AE2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747BBA"/>
    <w:multiLevelType w:val="multilevel"/>
    <w:tmpl w:val="C3562CC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A7396"/>
    <w:multiLevelType w:val="multilevel"/>
    <w:tmpl w:val="1D70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346D95"/>
    <w:multiLevelType w:val="multilevel"/>
    <w:tmpl w:val="64C8D9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6B464B"/>
    <w:multiLevelType w:val="multilevel"/>
    <w:tmpl w:val="CFD82C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982753"/>
    <w:multiLevelType w:val="multilevel"/>
    <w:tmpl w:val="99AA8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735D6E"/>
    <w:multiLevelType w:val="hybridMultilevel"/>
    <w:tmpl w:val="B5564C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E8D1C7F"/>
    <w:multiLevelType w:val="multilevel"/>
    <w:tmpl w:val="DD1E83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325158"/>
    <w:multiLevelType w:val="multilevel"/>
    <w:tmpl w:val="CF80E3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2C2D54"/>
    <w:multiLevelType w:val="hybridMultilevel"/>
    <w:tmpl w:val="F6A4A6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71453CB2"/>
    <w:multiLevelType w:val="multilevel"/>
    <w:tmpl w:val="8B326F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911ACA"/>
    <w:multiLevelType w:val="hybridMultilevel"/>
    <w:tmpl w:val="7F64C0C6"/>
    <w:lvl w:ilvl="0" w:tplc="BD947A4E">
      <w:numFmt w:val="bullet"/>
      <w:lvlText w:val="-"/>
      <w:lvlJc w:val="left"/>
      <w:pPr>
        <w:ind w:left="720" w:hanging="360"/>
      </w:pPr>
      <w:rPr>
        <w:rFonts w:ascii="Campton Book" w:eastAsiaTheme="minorHAnsi" w:hAnsi="Campton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22E2AC3"/>
    <w:multiLevelType w:val="hybridMultilevel"/>
    <w:tmpl w:val="159C82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758C4A0F"/>
    <w:multiLevelType w:val="hybridMultilevel"/>
    <w:tmpl w:val="B9206F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A1F3DC7"/>
    <w:multiLevelType w:val="hybridMultilevel"/>
    <w:tmpl w:val="E86C2F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63236892">
    <w:abstractNumId w:val="20"/>
  </w:num>
  <w:num w:numId="2" w16cid:durableId="527252909">
    <w:abstractNumId w:val="5"/>
  </w:num>
  <w:num w:numId="3" w16cid:durableId="1496727205">
    <w:abstractNumId w:val="6"/>
  </w:num>
  <w:num w:numId="4" w16cid:durableId="93867351">
    <w:abstractNumId w:val="14"/>
  </w:num>
  <w:num w:numId="5" w16cid:durableId="459689149">
    <w:abstractNumId w:val="8"/>
  </w:num>
  <w:num w:numId="6" w16cid:durableId="336736707">
    <w:abstractNumId w:val="1"/>
  </w:num>
  <w:num w:numId="7" w16cid:durableId="985477992">
    <w:abstractNumId w:val="11"/>
  </w:num>
  <w:num w:numId="8" w16cid:durableId="31465971">
    <w:abstractNumId w:val="19"/>
  </w:num>
  <w:num w:numId="9" w16cid:durableId="947158991">
    <w:abstractNumId w:val="3"/>
  </w:num>
  <w:num w:numId="10" w16cid:durableId="1985237131">
    <w:abstractNumId w:val="17"/>
  </w:num>
  <w:num w:numId="11" w16cid:durableId="201407112">
    <w:abstractNumId w:val="12"/>
  </w:num>
  <w:num w:numId="12" w16cid:durableId="1195849297">
    <w:abstractNumId w:val="16"/>
  </w:num>
  <w:num w:numId="13" w16cid:durableId="876892692">
    <w:abstractNumId w:val="9"/>
  </w:num>
  <w:num w:numId="14" w16cid:durableId="1935895345">
    <w:abstractNumId w:val="7"/>
  </w:num>
  <w:num w:numId="15" w16cid:durableId="725107542">
    <w:abstractNumId w:val="2"/>
  </w:num>
  <w:num w:numId="16" w16cid:durableId="967511339">
    <w:abstractNumId w:val="10"/>
  </w:num>
  <w:num w:numId="17" w16cid:durableId="1098675036">
    <w:abstractNumId w:val="13"/>
  </w:num>
  <w:num w:numId="18" w16cid:durableId="612176730">
    <w:abstractNumId w:val="23"/>
  </w:num>
  <w:num w:numId="19" w16cid:durableId="1914579825">
    <w:abstractNumId w:val="4"/>
  </w:num>
  <w:num w:numId="20" w16cid:durableId="502669113">
    <w:abstractNumId w:val="18"/>
  </w:num>
  <w:num w:numId="21" w16cid:durableId="1744453795">
    <w:abstractNumId w:val="21"/>
  </w:num>
  <w:num w:numId="22" w16cid:durableId="1688362712">
    <w:abstractNumId w:val="22"/>
  </w:num>
  <w:num w:numId="23" w16cid:durableId="816578777">
    <w:abstractNumId w:val="15"/>
  </w:num>
  <w:num w:numId="24" w16cid:durableId="1453355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8"/>
  <w:hideSpellingErrors/>
  <w:hideGrammaticalErrors/>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20"/>
    <w:rsid w:val="00017585"/>
    <w:rsid w:val="00046556"/>
    <w:rsid w:val="00054CBD"/>
    <w:rsid w:val="000A356B"/>
    <w:rsid w:val="000B2C24"/>
    <w:rsid w:val="000E193B"/>
    <w:rsid w:val="00106DB3"/>
    <w:rsid w:val="00122B5E"/>
    <w:rsid w:val="0012308B"/>
    <w:rsid w:val="0013187F"/>
    <w:rsid w:val="001A638A"/>
    <w:rsid w:val="001B60A5"/>
    <w:rsid w:val="001F53F6"/>
    <w:rsid w:val="00211ADB"/>
    <w:rsid w:val="00212886"/>
    <w:rsid w:val="00225C89"/>
    <w:rsid w:val="00244CE2"/>
    <w:rsid w:val="00283CCC"/>
    <w:rsid w:val="00287D11"/>
    <w:rsid w:val="002945C0"/>
    <w:rsid w:val="002B3BC2"/>
    <w:rsid w:val="002C5949"/>
    <w:rsid w:val="002D1337"/>
    <w:rsid w:val="0035305C"/>
    <w:rsid w:val="003754BD"/>
    <w:rsid w:val="00383808"/>
    <w:rsid w:val="003B3913"/>
    <w:rsid w:val="003D4AFB"/>
    <w:rsid w:val="003F382D"/>
    <w:rsid w:val="003F7B59"/>
    <w:rsid w:val="004656EE"/>
    <w:rsid w:val="00515D33"/>
    <w:rsid w:val="00572928"/>
    <w:rsid w:val="005732BE"/>
    <w:rsid w:val="005E5855"/>
    <w:rsid w:val="0061451D"/>
    <w:rsid w:val="00615B74"/>
    <w:rsid w:val="00622B55"/>
    <w:rsid w:val="0065256E"/>
    <w:rsid w:val="00674BEB"/>
    <w:rsid w:val="006A0A15"/>
    <w:rsid w:val="006D2F13"/>
    <w:rsid w:val="00700C31"/>
    <w:rsid w:val="00701EE8"/>
    <w:rsid w:val="0072359A"/>
    <w:rsid w:val="00734191"/>
    <w:rsid w:val="00775FD6"/>
    <w:rsid w:val="00795264"/>
    <w:rsid w:val="007D012E"/>
    <w:rsid w:val="007D3167"/>
    <w:rsid w:val="00804DF5"/>
    <w:rsid w:val="00820A3D"/>
    <w:rsid w:val="00821584"/>
    <w:rsid w:val="00832AB1"/>
    <w:rsid w:val="008337DB"/>
    <w:rsid w:val="00871C94"/>
    <w:rsid w:val="00877C06"/>
    <w:rsid w:val="0088524F"/>
    <w:rsid w:val="0093259D"/>
    <w:rsid w:val="00952C75"/>
    <w:rsid w:val="0095324A"/>
    <w:rsid w:val="0099687A"/>
    <w:rsid w:val="009C2910"/>
    <w:rsid w:val="00A12CA8"/>
    <w:rsid w:val="00A23085"/>
    <w:rsid w:val="00A30B9D"/>
    <w:rsid w:val="00A431A1"/>
    <w:rsid w:val="00A81EBF"/>
    <w:rsid w:val="00AB0156"/>
    <w:rsid w:val="00AB58E1"/>
    <w:rsid w:val="00AF63A3"/>
    <w:rsid w:val="00B33D9C"/>
    <w:rsid w:val="00B52E07"/>
    <w:rsid w:val="00B640A8"/>
    <w:rsid w:val="00B76924"/>
    <w:rsid w:val="00B84097"/>
    <w:rsid w:val="00BB2E20"/>
    <w:rsid w:val="00BC3757"/>
    <w:rsid w:val="00BD15BE"/>
    <w:rsid w:val="00BE0808"/>
    <w:rsid w:val="00BF639B"/>
    <w:rsid w:val="00C11F2A"/>
    <w:rsid w:val="00C128DA"/>
    <w:rsid w:val="00C23EAC"/>
    <w:rsid w:val="00C402CA"/>
    <w:rsid w:val="00C916A1"/>
    <w:rsid w:val="00CD691B"/>
    <w:rsid w:val="00D009B9"/>
    <w:rsid w:val="00D05F35"/>
    <w:rsid w:val="00D4075E"/>
    <w:rsid w:val="00D41383"/>
    <w:rsid w:val="00D96B38"/>
    <w:rsid w:val="00DB516C"/>
    <w:rsid w:val="00DD5CFE"/>
    <w:rsid w:val="00E108D2"/>
    <w:rsid w:val="00E200E8"/>
    <w:rsid w:val="00E3497E"/>
    <w:rsid w:val="00E41B91"/>
    <w:rsid w:val="00EA3042"/>
    <w:rsid w:val="00EE0688"/>
    <w:rsid w:val="00F577F7"/>
    <w:rsid w:val="00F678D1"/>
    <w:rsid w:val="00F96B8A"/>
    <w:rsid w:val="00FC4252"/>
    <w:rsid w:val="00FD6D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3C6C2"/>
  <w15:chartTrackingRefBased/>
  <w15:docId w15:val="{EC41B812-5074-4581-8844-3A8BEFC5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5256E"/>
  </w:style>
  <w:style w:type="paragraph" w:styleId="berschrift1">
    <w:name w:val="heading 1"/>
    <w:aliases w:val="V+S_Überschrift"/>
    <w:basedOn w:val="Standard"/>
    <w:next w:val="Standard"/>
    <w:link w:val="berschrift1Zchn"/>
    <w:uiPriority w:val="9"/>
    <w:qFormat/>
    <w:rsid w:val="00700C31"/>
    <w:pPr>
      <w:keepNext/>
      <w:keepLines/>
      <w:spacing w:before="240"/>
      <w:outlineLvl w:val="0"/>
    </w:pPr>
    <w:rPr>
      <w:rFonts w:ascii="Campton SemiBold" w:eastAsiaTheme="majorEastAsia" w:hAnsi="Campton SemiBold" w:cstheme="majorBidi"/>
      <w:sz w:val="36"/>
      <w:szCs w:val="32"/>
    </w:rPr>
  </w:style>
  <w:style w:type="paragraph" w:styleId="berschrift2">
    <w:name w:val="heading 2"/>
    <w:basedOn w:val="Standard"/>
    <w:link w:val="berschrift2Zchn"/>
    <w:uiPriority w:val="9"/>
    <w:qFormat/>
    <w:rsid w:val="00700C31"/>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700C31"/>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E0688"/>
    <w:pPr>
      <w:tabs>
        <w:tab w:val="center" w:pos="4536"/>
        <w:tab w:val="right" w:pos="9072"/>
      </w:tabs>
    </w:pPr>
  </w:style>
  <w:style w:type="character" w:customStyle="1" w:styleId="KopfzeileZchn">
    <w:name w:val="Kopfzeile Zchn"/>
    <w:basedOn w:val="Absatz-Standardschriftart"/>
    <w:link w:val="Kopfzeile"/>
    <w:uiPriority w:val="99"/>
    <w:rsid w:val="00EE0688"/>
  </w:style>
  <w:style w:type="paragraph" w:styleId="Fuzeile">
    <w:name w:val="footer"/>
    <w:basedOn w:val="Standard"/>
    <w:link w:val="FuzeileZchn"/>
    <w:uiPriority w:val="99"/>
    <w:unhideWhenUsed/>
    <w:rsid w:val="00EE0688"/>
    <w:pPr>
      <w:tabs>
        <w:tab w:val="center" w:pos="4536"/>
        <w:tab w:val="right" w:pos="9072"/>
      </w:tabs>
    </w:pPr>
  </w:style>
  <w:style w:type="character" w:customStyle="1" w:styleId="FuzeileZchn">
    <w:name w:val="Fußzeile Zchn"/>
    <w:basedOn w:val="Absatz-Standardschriftart"/>
    <w:link w:val="Fuzeile"/>
    <w:uiPriority w:val="99"/>
    <w:rsid w:val="00EE0688"/>
  </w:style>
  <w:style w:type="paragraph" w:customStyle="1" w:styleId="VSFuzeilefett">
    <w:name w:val="V+S Fußzeile fett"/>
    <w:basedOn w:val="Standard"/>
    <w:qFormat/>
    <w:rsid w:val="00A431A1"/>
    <w:pPr>
      <w:spacing w:line="200" w:lineRule="exact"/>
    </w:pPr>
    <w:rPr>
      <w:rFonts w:ascii="Campton SemiBold" w:hAnsi="Campton SemiBold"/>
      <w:color w:val="CA0C38"/>
      <w:sz w:val="14"/>
      <w:szCs w:val="14"/>
    </w:rPr>
  </w:style>
  <w:style w:type="paragraph" w:customStyle="1" w:styleId="VSBriefkopfZeile1">
    <w:name w:val="V+S_Briefkopf_Zeile_1"/>
    <w:basedOn w:val="Standard"/>
    <w:qFormat/>
    <w:rsid w:val="007D3167"/>
    <w:pPr>
      <w:spacing w:line="280" w:lineRule="exact"/>
    </w:pPr>
    <w:rPr>
      <w:rFonts w:ascii="Campton SemiBold" w:hAnsi="Campton SemiBold"/>
      <w:sz w:val="20"/>
      <w:szCs w:val="20"/>
    </w:rPr>
  </w:style>
  <w:style w:type="paragraph" w:customStyle="1" w:styleId="VSBriefkopfZeile2">
    <w:name w:val="V+S_Briefkopf_Zeile_2"/>
    <w:basedOn w:val="Standard"/>
    <w:qFormat/>
    <w:rsid w:val="007D3167"/>
    <w:pPr>
      <w:spacing w:line="280" w:lineRule="exact"/>
    </w:pPr>
    <w:rPr>
      <w:rFonts w:ascii="Campton Book" w:hAnsi="Campton Book"/>
      <w:i/>
      <w:sz w:val="20"/>
      <w:szCs w:val="20"/>
    </w:rPr>
  </w:style>
  <w:style w:type="paragraph" w:customStyle="1" w:styleId="VSBriefkopfZeile3-6">
    <w:name w:val="V+S_Briefkopf_Zeile_3-6"/>
    <w:basedOn w:val="Standard"/>
    <w:qFormat/>
    <w:rsid w:val="007D3167"/>
    <w:pPr>
      <w:spacing w:line="280" w:lineRule="exact"/>
    </w:pPr>
    <w:rPr>
      <w:rFonts w:ascii="Campton Book" w:hAnsi="Campton Book"/>
      <w:sz w:val="20"/>
      <w:szCs w:val="20"/>
    </w:rPr>
  </w:style>
  <w:style w:type="paragraph" w:customStyle="1" w:styleId="VSAbsenderFenstertext">
    <w:name w:val="V+S_Absender_Fenstertext"/>
    <w:basedOn w:val="Standard"/>
    <w:link w:val="VSAbsenderFenstertextZchn"/>
    <w:qFormat/>
    <w:rsid w:val="007D3167"/>
    <w:rPr>
      <w:rFonts w:ascii="Campton Book" w:hAnsi="Campton Book"/>
      <w:noProof/>
      <w:sz w:val="10"/>
      <w:szCs w:val="10"/>
    </w:rPr>
  </w:style>
  <w:style w:type="paragraph" w:customStyle="1" w:styleId="VSAbsenderFenstertextfett">
    <w:name w:val="V+S_Absender_Fenstertext_fett"/>
    <w:basedOn w:val="VSAbsenderFenstertext"/>
    <w:qFormat/>
    <w:rsid w:val="00EE0688"/>
    <w:rPr>
      <w:rFonts w:ascii="Campton SemiBold" w:hAnsi="Campton SemiBold"/>
    </w:rPr>
  </w:style>
  <w:style w:type="paragraph" w:customStyle="1" w:styleId="VSFuzeilenormal">
    <w:name w:val="V+S Fußzeile normal"/>
    <w:basedOn w:val="VSFuzeilefett"/>
    <w:qFormat/>
    <w:rsid w:val="00A431A1"/>
    <w:rPr>
      <w:rFonts w:ascii="Campton Book" w:hAnsi="Campton Book"/>
    </w:rPr>
  </w:style>
  <w:style w:type="character" w:customStyle="1" w:styleId="VSAbsenderFenstertextZchn">
    <w:name w:val="V+S_Absender_Fenstertext Zchn"/>
    <w:basedOn w:val="Absatz-Standardschriftart"/>
    <w:link w:val="VSAbsenderFenstertext"/>
    <w:rsid w:val="007D3167"/>
    <w:rPr>
      <w:rFonts w:ascii="Campton Book" w:hAnsi="Campton Book"/>
      <w:noProof/>
      <w:sz w:val="10"/>
      <w:szCs w:val="10"/>
    </w:rPr>
  </w:style>
  <w:style w:type="paragraph" w:customStyle="1" w:styleId="VSBetreff">
    <w:name w:val="V+S_Betreff"/>
    <w:basedOn w:val="Standard"/>
    <w:qFormat/>
    <w:rsid w:val="007D3167"/>
    <w:pPr>
      <w:spacing w:line="320" w:lineRule="exact"/>
      <w:ind w:right="-737"/>
      <w:jc w:val="right"/>
    </w:pPr>
    <w:rPr>
      <w:rFonts w:ascii="Campton Book" w:hAnsi="Campton Book"/>
      <w:sz w:val="24"/>
      <w:szCs w:val="24"/>
    </w:rPr>
  </w:style>
  <w:style w:type="character" w:customStyle="1" w:styleId="VSFlietextfett">
    <w:name w:val="V+S_Fließtext_fett"/>
    <w:basedOn w:val="Absatz-Standardschriftart"/>
    <w:uiPriority w:val="1"/>
    <w:qFormat/>
    <w:rsid w:val="007D3167"/>
    <w:rPr>
      <w:rFonts w:ascii="Campton SemiBold" w:hAnsi="Campton SemiBold"/>
      <w:sz w:val="20"/>
    </w:rPr>
  </w:style>
  <w:style w:type="paragraph" w:customStyle="1" w:styleId="VSSeitenzahl">
    <w:name w:val="V+S Seitenzahl"/>
    <w:basedOn w:val="VSFuzeilenormal"/>
    <w:qFormat/>
    <w:rsid w:val="00A431A1"/>
    <w:rPr>
      <w:color w:val="000000" w:themeColor="text1"/>
    </w:rPr>
  </w:style>
  <w:style w:type="character" w:styleId="Hyperlink">
    <w:name w:val="Hyperlink"/>
    <w:basedOn w:val="Absatz-Standardschriftart"/>
    <w:uiPriority w:val="99"/>
    <w:unhideWhenUsed/>
    <w:rsid w:val="00701EE8"/>
    <w:rPr>
      <w:color w:val="0563C1" w:themeColor="hyperlink"/>
      <w:u w:val="single"/>
    </w:rPr>
  </w:style>
  <w:style w:type="character" w:styleId="NichtaufgelsteErwhnung">
    <w:name w:val="Unresolved Mention"/>
    <w:basedOn w:val="Absatz-Standardschriftart"/>
    <w:uiPriority w:val="99"/>
    <w:semiHidden/>
    <w:unhideWhenUsed/>
    <w:rsid w:val="00701EE8"/>
    <w:rPr>
      <w:color w:val="605E5C"/>
      <w:shd w:val="clear" w:color="auto" w:fill="E1DFDD"/>
    </w:rPr>
  </w:style>
  <w:style w:type="paragraph" w:customStyle="1" w:styleId="VSMitarbeiterkontakt">
    <w:name w:val="V+S Mitarbeiterkontakt"/>
    <w:basedOn w:val="VSBetreff"/>
    <w:qFormat/>
    <w:rsid w:val="0065256E"/>
    <w:pPr>
      <w:spacing w:line="260" w:lineRule="exact"/>
    </w:pPr>
    <w:rPr>
      <w:w w:val="105"/>
      <w:sz w:val="20"/>
      <w:szCs w:val="20"/>
    </w:rPr>
  </w:style>
  <w:style w:type="paragraph" w:customStyle="1" w:styleId="VSAngebots-Titel">
    <w:name w:val="V+S Angebots-Titel"/>
    <w:basedOn w:val="Standard"/>
    <w:qFormat/>
    <w:rsid w:val="007D3167"/>
    <w:pPr>
      <w:spacing w:line="280" w:lineRule="exact"/>
      <w:jc w:val="right"/>
    </w:pPr>
    <w:rPr>
      <w:rFonts w:ascii="Campton SemiBold" w:hAnsi="Campton SemiBold"/>
      <w:sz w:val="26"/>
      <w:szCs w:val="26"/>
    </w:rPr>
  </w:style>
  <w:style w:type="paragraph" w:customStyle="1" w:styleId="VSFlietext">
    <w:name w:val="V+S Fließtext"/>
    <w:qFormat/>
    <w:rsid w:val="00FC4252"/>
    <w:pPr>
      <w:spacing w:line="260" w:lineRule="exact"/>
    </w:pPr>
    <w:rPr>
      <w:rFonts w:ascii="Campton Book" w:hAnsi="Campton Book"/>
      <w:sz w:val="20"/>
      <w:szCs w:val="20"/>
    </w:rPr>
  </w:style>
  <w:style w:type="paragraph" w:customStyle="1" w:styleId="VSDatum">
    <w:name w:val="V+S Datum"/>
    <w:basedOn w:val="VSFlietext"/>
    <w:qFormat/>
    <w:rsid w:val="000A356B"/>
    <w:pPr>
      <w:spacing w:line="300" w:lineRule="exact"/>
      <w:ind w:right="-737"/>
    </w:pPr>
    <w:rPr>
      <w:noProof/>
    </w:rPr>
  </w:style>
  <w:style w:type="paragraph" w:customStyle="1" w:styleId="VSFlietextAngebot2">
    <w:name w:val="V+S Fließtext Angebot 2"/>
    <w:basedOn w:val="VSFlietext"/>
    <w:qFormat/>
    <w:rsid w:val="00046556"/>
  </w:style>
  <w:style w:type="paragraph" w:customStyle="1" w:styleId="VSAngebotAufzhlung">
    <w:name w:val="V+S Angebot Aufzählung"/>
    <w:basedOn w:val="VSFlietextAngebot2"/>
    <w:qFormat/>
    <w:rsid w:val="00D05F35"/>
    <w:pPr>
      <w:numPr>
        <w:numId w:val="3"/>
      </w:numPr>
      <w:ind w:left="130" w:hanging="130"/>
    </w:pPr>
  </w:style>
  <w:style w:type="character" w:customStyle="1" w:styleId="VSFlietextnormal">
    <w:name w:val="V+S Fließtext normal"/>
    <w:basedOn w:val="Absatz-Standardschriftart"/>
    <w:uiPriority w:val="1"/>
    <w:qFormat/>
    <w:rsid w:val="00046556"/>
    <w:rPr>
      <w:rFonts w:ascii="Campton Book" w:hAnsi="Campton Book"/>
      <w:sz w:val="20"/>
    </w:rPr>
  </w:style>
  <w:style w:type="paragraph" w:customStyle="1" w:styleId="VSKontaktdaten">
    <w:name w:val="V+S Kontaktdaten"/>
    <w:basedOn w:val="VSFlietext"/>
    <w:qFormat/>
    <w:rsid w:val="00D05F35"/>
    <w:pPr>
      <w:jc w:val="right"/>
    </w:pPr>
    <w:rPr>
      <w:w w:val="105"/>
    </w:rPr>
  </w:style>
  <w:style w:type="paragraph" w:customStyle="1" w:styleId="paragraph">
    <w:name w:val="paragraph"/>
    <w:basedOn w:val="Standard"/>
    <w:rsid w:val="001A638A"/>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1A638A"/>
  </w:style>
  <w:style w:type="character" w:customStyle="1" w:styleId="eop">
    <w:name w:val="eop"/>
    <w:basedOn w:val="Absatz-Standardschriftart"/>
    <w:rsid w:val="001A638A"/>
  </w:style>
  <w:style w:type="character" w:customStyle="1" w:styleId="pagebreaktextspan">
    <w:name w:val="pagebreaktextspan"/>
    <w:basedOn w:val="Absatz-Standardschriftart"/>
    <w:rsid w:val="001A638A"/>
  </w:style>
  <w:style w:type="character" w:customStyle="1" w:styleId="contextualspellingandgrammarerror">
    <w:name w:val="contextualspellingandgrammarerror"/>
    <w:basedOn w:val="Absatz-Standardschriftart"/>
    <w:rsid w:val="001A638A"/>
  </w:style>
  <w:style w:type="character" w:customStyle="1" w:styleId="scxw184859802">
    <w:name w:val="scxw184859802"/>
    <w:basedOn w:val="Absatz-Standardschriftart"/>
    <w:rsid w:val="001A638A"/>
  </w:style>
  <w:style w:type="character" w:customStyle="1" w:styleId="spellingerror">
    <w:name w:val="spellingerror"/>
    <w:basedOn w:val="Absatz-Standardschriftart"/>
    <w:rsid w:val="001A638A"/>
  </w:style>
  <w:style w:type="table" w:styleId="Tabellenraster">
    <w:name w:val="Table Grid"/>
    <w:basedOn w:val="NormaleTabelle"/>
    <w:uiPriority w:val="39"/>
    <w:rsid w:val="00B84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700C31"/>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700C31"/>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700C31"/>
    <w:pPr>
      <w:spacing w:before="100" w:beforeAutospacing="1" w:after="100" w:afterAutospacing="1"/>
    </w:pPr>
    <w:rPr>
      <w:rFonts w:ascii="Times New Roman" w:eastAsia="Times New Roman" w:hAnsi="Times New Roman" w:cs="Times New Roman"/>
      <w:sz w:val="24"/>
      <w:szCs w:val="24"/>
      <w:lang w:eastAsia="de-DE"/>
    </w:rPr>
  </w:style>
  <w:style w:type="character" w:customStyle="1" w:styleId="berschrift1Zchn">
    <w:name w:val="Überschrift 1 Zchn"/>
    <w:aliases w:val="V+S_Überschrift Zchn"/>
    <w:basedOn w:val="Absatz-Standardschriftart"/>
    <w:link w:val="berschrift1"/>
    <w:uiPriority w:val="9"/>
    <w:rsid w:val="00700C31"/>
    <w:rPr>
      <w:rFonts w:ascii="Campton SemiBold" w:eastAsiaTheme="majorEastAsia" w:hAnsi="Campton SemiBold" w:cstheme="majorBidi"/>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02179">
      <w:bodyDiv w:val="1"/>
      <w:marLeft w:val="0"/>
      <w:marRight w:val="0"/>
      <w:marTop w:val="0"/>
      <w:marBottom w:val="0"/>
      <w:divBdr>
        <w:top w:val="none" w:sz="0" w:space="0" w:color="auto"/>
        <w:left w:val="none" w:sz="0" w:space="0" w:color="auto"/>
        <w:bottom w:val="none" w:sz="0" w:space="0" w:color="auto"/>
        <w:right w:val="none" w:sz="0" w:space="0" w:color="auto"/>
      </w:divBdr>
      <w:divsChild>
        <w:div w:id="1070812472">
          <w:marLeft w:val="0"/>
          <w:marRight w:val="0"/>
          <w:marTop w:val="0"/>
          <w:marBottom w:val="0"/>
          <w:divBdr>
            <w:top w:val="none" w:sz="0" w:space="0" w:color="auto"/>
            <w:left w:val="none" w:sz="0" w:space="0" w:color="auto"/>
            <w:bottom w:val="none" w:sz="0" w:space="0" w:color="auto"/>
            <w:right w:val="none" w:sz="0" w:space="0" w:color="auto"/>
          </w:divBdr>
        </w:div>
        <w:div w:id="1785151852">
          <w:marLeft w:val="0"/>
          <w:marRight w:val="0"/>
          <w:marTop w:val="0"/>
          <w:marBottom w:val="0"/>
          <w:divBdr>
            <w:top w:val="none" w:sz="0" w:space="0" w:color="auto"/>
            <w:left w:val="none" w:sz="0" w:space="0" w:color="auto"/>
            <w:bottom w:val="none" w:sz="0" w:space="0" w:color="auto"/>
            <w:right w:val="none" w:sz="0" w:space="0" w:color="auto"/>
          </w:divBdr>
        </w:div>
        <w:div w:id="1971353069">
          <w:marLeft w:val="0"/>
          <w:marRight w:val="0"/>
          <w:marTop w:val="0"/>
          <w:marBottom w:val="0"/>
          <w:divBdr>
            <w:top w:val="none" w:sz="0" w:space="0" w:color="auto"/>
            <w:left w:val="none" w:sz="0" w:space="0" w:color="auto"/>
            <w:bottom w:val="none" w:sz="0" w:space="0" w:color="auto"/>
            <w:right w:val="none" w:sz="0" w:space="0" w:color="auto"/>
          </w:divBdr>
        </w:div>
        <w:div w:id="629089362">
          <w:marLeft w:val="0"/>
          <w:marRight w:val="0"/>
          <w:marTop w:val="0"/>
          <w:marBottom w:val="0"/>
          <w:divBdr>
            <w:top w:val="none" w:sz="0" w:space="0" w:color="auto"/>
            <w:left w:val="none" w:sz="0" w:space="0" w:color="auto"/>
            <w:bottom w:val="none" w:sz="0" w:space="0" w:color="auto"/>
            <w:right w:val="none" w:sz="0" w:space="0" w:color="auto"/>
          </w:divBdr>
        </w:div>
        <w:div w:id="2027099377">
          <w:marLeft w:val="0"/>
          <w:marRight w:val="0"/>
          <w:marTop w:val="0"/>
          <w:marBottom w:val="0"/>
          <w:divBdr>
            <w:top w:val="none" w:sz="0" w:space="0" w:color="auto"/>
            <w:left w:val="none" w:sz="0" w:space="0" w:color="auto"/>
            <w:bottom w:val="none" w:sz="0" w:space="0" w:color="auto"/>
            <w:right w:val="none" w:sz="0" w:space="0" w:color="auto"/>
          </w:divBdr>
        </w:div>
        <w:div w:id="1843810485">
          <w:marLeft w:val="0"/>
          <w:marRight w:val="0"/>
          <w:marTop w:val="0"/>
          <w:marBottom w:val="0"/>
          <w:divBdr>
            <w:top w:val="none" w:sz="0" w:space="0" w:color="auto"/>
            <w:left w:val="none" w:sz="0" w:space="0" w:color="auto"/>
            <w:bottom w:val="none" w:sz="0" w:space="0" w:color="auto"/>
            <w:right w:val="none" w:sz="0" w:space="0" w:color="auto"/>
          </w:divBdr>
        </w:div>
        <w:div w:id="1473787636">
          <w:marLeft w:val="0"/>
          <w:marRight w:val="0"/>
          <w:marTop w:val="0"/>
          <w:marBottom w:val="0"/>
          <w:divBdr>
            <w:top w:val="none" w:sz="0" w:space="0" w:color="auto"/>
            <w:left w:val="none" w:sz="0" w:space="0" w:color="auto"/>
            <w:bottom w:val="none" w:sz="0" w:space="0" w:color="auto"/>
            <w:right w:val="none" w:sz="0" w:space="0" w:color="auto"/>
          </w:divBdr>
        </w:div>
        <w:div w:id="1359425974">
          <w:marLeft w:val="0"/>
          <w:marRight w:val="0"/>
          <w:marTop w:val="0"/>
          <w:marBottom w:val="0"/>
          <w:divBdr>
            <w:top w:val="none" w:sz="0" w:space="0" w:color="auto"/>
            <w:left w:val="none" w:sz="0" w:space="0" w:color="auto"/>
            <w:bottom w:val="none" w:sz="0" w:space="0" w:color="auto"/>
            <w:right w:val="none" w:sz="0" w:space="0" w:color="auto"/>
          </w:divBdr>
        </w:div>
        <w:div w:id="860584369">
          <w:marLeft w:val="0"/>
          <w:marRight w:val="0"/>
          <w:marTop w:val="0"/>
          <w:marBottom w:val="0"/>
          <w:divBdr>
            <w:top w:val="none" w:sz="0" w:space="0" w:color="auto"/>
            <w:left w:val="none" w:sz="0" w:space="0" w:color="auto"/>
            <w:bottom w:val="none" w:sz="0" w:space="0" w:color="auto"/>
            <w:right w:val="none" w:sz="0" w:space="0" w:color="auto"/>
          </w:divBdr>
        </w:div>
        <w:div w:id="966666157">
          <w:marLeft w:val="0"/>
          <w:marRight w:val="0"/>
          <w:marTop w:val="0"/>
          <w:marBottom w:val="0"/>
          <w:divBdr>
            <w:top w:val="none" w:sz="0" w:space="0" w:color="auto"/>
            <w:left w:val="none" w:sz="0" w:space="0" w:color="auto"/>
            <w:bottom w:val="none" w:sz="0" w:space="0" w:color="auto"/>
            <w:right w:val="none" w:sz="0" w:space="0" w:color="auto"/>
          </w:divBdr>
        </w:div>
        <w:div w:id="968239911">
          <w:marLeft w:val="0"/>
          <w:marRight w:val="0"/>
          <w:marTop w:val="0"/>
          <w:marBottom w:val="0"/>
          <w:divBdr>
            <w:top w:val="none" w:sz="0" w:space="0" w:color="auto"/>
            <w:left w:val="none" w:sz="0" w:space="0" w:color="auto"/>
            <w:bottom w:val="none" w:sz="0" w:space="0" w:color="auto"/>
            <w:right w:val="none" w:sz="0" w:space="0" w:color="auto"/>
          </w:divBdr>
        </w:div>
        <w:div w:id="2072075219">
          <w:marLeft w:val="0"/>
          <w:marRight w:val="0"/>
          <w:marTop w:val="0"/>
          <w:marBottom w:val="0"/>
          <w:divBdr>
            <w:top w:val="none" w:sz="0" w:space="0" w:color="auto"/>
            <w:left w:val="none" w:sz="0" w:space="0" w:color="auto"/>
            <w:bottom w:val="none" w:sz="0" w:space="0" w:color="auto"/>
            <w:right w:val="none" w:sz="0" w:space="0" w:color="auto"/>
          </w:divBdr>
        </w:div>
        <w:div w:id="1322847872">
          <w:marLeft w:val="0"/>
          <w:marRight w:val="0"/>
          <w:marTop w:val="0"/>
          <w:marBottom w:val="0"/>
          <w:divBdr>
            <w:top w:val="none" w:sz="0" w:space="0" w:color="auto"/>
            <w:left w:val="none" w:sz="0" w:space="0" w:color="auto"/>
            <w:bottom w:val="none" w:sz="0" w:space="0" w:color="auto"/>
            <w:right w:val="none" w:sz="0" w:space="0" w:color="auto"/>
          </w:divBdr>
        </w:div>
        <w:div w:id="1451558782">
          <w:marLeft w:val="0"/>
          <w:marRight w:val="0"/>
          <w:marTop w:val="0"/>
          <w:marBottom w:val="0"/>
          <w:divBdr>
            <w:top w:val="none" w:sz="0" w:space="0" w:color="auto"/>
            <w:left w:val="none" w:sz="0" w:space="0" w:color="auto"/>
            <w:bottom w:val="none" w:sz="0" w:space="0" w:color="auto"/>
            <w:right w:val="none" w:sz="0" w:space="0" w:color="auto"/>
          </w:divBdr>
        </w:div>
        <w:div w:id="1782533233">
          <w:marLeft w:val="0"/>
          <w:marRight w:val="0"/>
          <w:marTop w:val="0"/>
          <w:marBottom w:val="0"/>
          <w:divBdr>
            <w:top w:val="none" w:sz="0" w:space="0" w:color="auto"/>
            <w:left w:val="none" w:sz="0" w:space="0" w:color="auto"/>
            <w:bottom w:val="none" w:sz="0" w:space="0" w:color="auto"/>
            <w:right w:val="none" w:sz="0" w:space="0" w:color="auto"/>
          </w:divBdr>
        </w:div>
        <w:div w:id="502357146">
          <w:marLeft w:val="0"/>
          <w:marRight w:val="0"/>
          <w:marTop w:val="0"/>
          <w:marBottom w:val="0"/>
          <w:divBdr>
            <w:top w:val="none" w:sz="0" w:space="0" w:color="auto"/>
            <w:left w:val="none" w:sz="0" w:space="0" w:color="auto"/>
            <w:bottom w:val="none" w:sz="0" w:space="0" w:color="auto"/>
            <w:right w:val="none" w:sz="0" w:space="0" w:color="auto"/>
          </w:divBdr>
        </w:div>
        <w:div w:id="776174015">
          <w:marLeft w:val="0"/>
          <w:marRight w:val="0"/>
          <w:marTop w:val="0"/>
          <w:marBottom w:val="0"/>
          <w:divBdr>
            <w:top w:val="none" w:sz="0" w:space="0" w:color="auto"/>
            <w:left w:val="none" w:sz="0" w:space="0" w:color="auto"/>
            <w:bottom w:val="none" w:sz="0" w:space="0" w:color="auto"/>
            <w:right w:val="none" w:sz="0" w:space="0" w:color="auto"/>
          </w:divBdr>
        </w:div>
        <w:div w:id="1367411889">
          <w:marLeft w:val="0"/>
          <w:marRight w:val="0"/>
          <w:marTop w:val="0"/>
          <w:marBottom w:val="0"/>
          <w:divBdr>
            <w:top w:val="none" w:sz="0" w:space="0" w:color="auto"/>
            <w:left w:val="none" w:sz="0" w:space="0" w:color="auto"/>
            <w:bottom w:val="none" w:sz="0" w:space="0" w:color="auto"/>
            <w:right w:val="none" w:sz="0" w:space="0" w:color="auto"/>
          </w:divBdr>
        </w:div>
        <w:div w:id="2140607285">
          <w:marLeft w:val="0"/>
          <w:marRight w:val="0"/>
          <w:marTop w:val="0"/>
          <w:marBottom w:val="0"/>
          <w:divBdr>
            <w:top w:val="none" w:sz="0" w:space="0" w:color="auto"/>
            <w:left w:val="none" w:sz="0" w:space="0" w:color="auto"/>
            <w:bottom w:val="none" w:sz="0" w:space="0" w:color="auto"/>
            <w:right w:val="none" w:sz="0" w:space="0" w:color="auto"/>
          </w:divBdr>
        </w:div>
        <w:div w:id="1541555253">
          <w:marLeft w:val="0"/>
          <w:marRight w:val="0"/>
          <w:marTop w:val="0"/>
          <w:marBottom w:val="0"/>
          <w:divBdr>
            <w:top w:val="none" w:sz="0" w:space="0" w:color="auto"/>
            <w:left w:val="none" w:sz="0" w:space="0" w:color="auto"/>
            <w:bottom w:val="none" w:sz="0" w:space="0" w:color="auto"/>
            <w:right w:val="none" w:sz="0" w:space="0" w:color="auto"/>
          </w:divBdr>
        </w:div>
        <w:div w:id="904339578">
          <w:marLeft w:val="0"/>
          <w:marRight w:val="0"/>
          <w:marTop w:val="0"/>
          <w:marBottom w:val="0"/>
          <w:divBdr>
            <w:top w:val="none" w:sz="0" w:space="0" w:color="auto"/>
            <w:left w:val="none" w:sz="0" w:space="0" w:color="auto"/>
            <w:bottom w:val="none" w:sz="0" w:space="0" w:color="auto"/>
            <w:right w:val="none" w:sz="0" w:space="0" w:color="auto"/>
          </w:divBdr>
        </w:div>
        <w:div w:id="2014721055">
          <w:marLeft w:val="0"/>
          <w:marRight w:val="0"/>
          <w:marTop w:val="0"/>
          <w:marBottom w:val="0"/>
          <w:divBdr>
            <w:top w:val="none" w:sz="0" w:space="0" w:color="auto"/>
            <w:left w:val="none" w:sz="0" w:space="0" w:color="auto"/>
            <w:bottom w:val="none" w:sz="0" w:space="0" w:color="auto"/>
            <w:right w:val="none" w:sz="0" w:space="0" w:color="auto"/>
          </w:divBdr>
        </w:div>
        <w:div w:id="528956109">
          <w:marLeft w:val="0"/>
          <w:marRight w:val="0"/>
          <w:marTop w:val="0"/>
          <w:marBottom w:val="0"/>
          <w:divBdr>
            <w:top w:val="none" w:sz="0" w:space="0" w:color="auto"/>
            <w:left w:val="none" w:sz="0" w:space="0" w:color="auto"/>
            <w:bottom w:val="none" w:sz="0" w:space="0" w:color="auto"/>
            <w:right w:val="none" w:sz="0" w:space="0" w:color="auto"/>
          </w:divBdr>
        </w:div>
        <w:div w:id="1986742637">
          <w:marLeft w:val="0"/>
          <w:marRight w:val="0"/>
          <w:marTop w:val="0"/>
          <w:marBottom w:val="0"/>
          <w:divBdr>
            <w:top w:val="none" w:sz="0" w:space="0" w:color="auto"/>
            <w:left w:val="none" w:sz="0" w:space="0" w:color="auto"/>
            <w:bottom w:val="none" w:sz="0" w:space="0" w:color="auto"/>
            <w:right w:val="none" w:sz="0" w:space="0" w:color="auto"/>
          </w:divBdr>
        </w:div>
        <w:div w:id="2112816544">
          <w:marLeft w:val="0"/>
          <w:marRight w:val="0"/>
          <w:marTop w:val="0"/>
          <w:marBottom w:val="0"/>
          <w:divBdr>
            <w:top w:val="none" w:sz="0" w:space="0" w:color="auto"/>
            <w:left w:val="none" w:sz="0" w:space="0" w:color="auto"/>
            <w:bottom w:val="none" w:sz="0" w:space="0" w:color="auto"/>
            <w:right w:val="none" w:sz="0" w:space="0" w:color="auto"/>
          </w:divBdr>
        </w:div>
        <w:div w:id="1124422742">
          <w:marLeft w:val="0"/>
          <w:marRight w:val="0"/>
          <w:marTop w:val="0"/>
          <w:marBottom w:val="0"/>
          <w:divBdr>
            <w:top w:val="none" w:sz="0" w:space="0" w:color="auto"/>
            <w:left w:val="none" w:sz="0" w:space="0" w:color="auto"/>
            <w:bottom w:val="none" w:sz="0" w:space="0" w:color="auto"/>
            <w:right w:val="none" w:sz="0" w:space="0" w:color="auto"/>
          </w:divBdr>
        </w:div>
        <w:div w:id="51278412">
          <w:marLeft w:val="0"/>
          <w:marRight w:val="0"/>
          <w:marTop w:val="0"/>
          <w:marBottom w:val="0"/>
          <w:divBdr>
            <w:top w:val="none" w:sz="0" w:space="0" w:color="auto"/>
            <w:left w:val="none" w:sz="0" w:space="0" w:color="auto"/>
            <w:bottom w:val="none" w:sz="0" w:space="0" w:color="auto"/>
            <w:right w:val="none" w:sz="0" w:space="0" w:color="auto"/>
          </w:divBdr>
        </w:div>
        <w:div w:id="1776434684">
          <w:marLeft w:val="0"/>
          <w:marRight w:val="0"/>
          <w:marTop w:val="0"/>
          <w:marBottom w:val="0"/>
          <w:divBdr>
            <w:top w:val="none" w:sz="0" w:space="0" w:color="auto"/>
            <w:left w:val="none" w:sz="0" w:space="0" w:color="auto"/>
            <w:bottom w:val="none" w:sz="0" w:space="0" w:color="auto"/>
            <w:right w:val="none" w:sz="0" w:space="0" w:color="auto"/>
          </w:divBdr>
        </w:div>
        <w:div w:id="1975090384">
          <w:marLeft w:val="0"/>
          <w:marRight w:val="0"/>
          <w:marTop w:val="0"/>
          <w:marBottom w:val="0"/>
          <w:divBdr>
            <w:top w:val="none" w:sz="0" w:space="0" w:color="auto"/>
            <w:left w:val="none" w:sz="0" w:space="0" w:color="auto"/>
            <w:bottom w:val="none" w:sz="0" w:space="0" w:color="auto"/>
            <w:right w:val="none" w:sz="0" w:space="0" w:color="auto"/>
          </w:divBdr>
        </w:div>
        <w:div w:id="1619484339">
          <w:marLeft w:val="0"/>
          <w:marRight w:val="0"/>
          <w:marTop w:val="0"/>
          <w:marBottom w:val="0"/>
          <w:divBdr>
            <w:top w:val="none" w:sz="0" w:space="0" w:color="auto"/>
            <w:left w:val="none" w:sz="0" w:space="0" w:color="auto"/>
            <w:bottom w:val="none" w:sz="0" w:space="0" w:color="auto"/>
            <w:right w:val="none" w:sz="0" w:space="0" w:color="auto"/>
          </w:divBdr>
        </w:div>
        <w:div w:id="202330972">
          <w:marLeft w:val="0"/>
          <w:marRight w:val="0"/>
          <w:marTop w:val="0"/>
          <w:marBottom w:val="0"/>
          <w:divBdr>
            <w:top w:val="none" w:sz="0" w:space="0" w:color="auto"/>
            <w:left w:val="none" w:sz="0" w:space="0" w:color="auto"/>
            <w:bottom w:val="none" w:sz="0" w:space="0" w:color="auto"/>
            <w:right w:val="none" w:sz="0" w:space="0" w:color="auto"/>
          </w:divBdr>
        </w:div>
        <w:div w:id="133180256">
          <w:marLeft w:val="0"/>
          <w:marRight w:val="0"/>
          <w:marTop w:val="0"/>
          <w:marBottom w:val="0"/>
          <w:divBdr>
            <w:top w:val="none" w:sz="0" w:space="0" w:color="auto"/>
            <w:left w:val="none" w:sz="0" w:space="0" w:color="auto"/>
            <w:bottom w:val="none" w:sz="0" w:space="0" w:color="auto"/>
            <w:right w:val="none" w:sz="0" w:space="0" w:color="auto"/>
          </w:divBdr>
        </w:div>
        <w:div w:id="406535074">
          <w:marLeft w:val="0"/>
          <w:marRight w:val="0"/>
          <w:marTop w:val="0"/>
          <w:marBottom w:val="0"/>
          <w:divBdr>
            <w:top w:val="none" w:sz="0" w:space="0" w:color="auto"/>
            <w:left w:val="none" w:sz="0" w:space="0" w:color="auto"/>
            <w:bottom w:val="none" w:sz="0" w:space="0" w:color="auto"/>
            <w:right w:val="none" w:sz="0" w:space="0" w:color="auto"/>
          </w:divBdr>
        </w:div>
        <w:div w:id="1429810943">
          <w:marLeft w:val="0"/>
          <w:marRight w:val="0"/>
          <w:marTop w:val="0"/>
          <w:marBottom w:val="0"/>
          <w:divBdr>
            <w:top w:val="none" w:sz="0" w:space="0" w:color="auto"/>
            <w:left w:val="none" w:sz="0" w:space="0" w:color="auto"/>
            <w:bottom w:val="none" w:sz="0" w:space="0" w:color="auto"/>
            <w:right w:val="none" w:sz="0" w:space="0" w:color="auto"/>
          </w:divBdr>
        </w:div>
        <w:div w:id="274867202">
          <w:marLeft w:val="0"/>
          <w:marRight w:val="0"/>
          <w:marTop w:val="0"/>
          <w:marBottom w:val="0"/>
          <w:divBdr>
            <w:top w:val="none" w:sz="0" w:space="0" w:color="auto"/>
            <w:left w:val="none" w:sz="0" w:space="0" w:color="auto"/>
            <w:bottom w:val="none" w:sz="0" w:space="0" w:color="auto"/>
            <w:right w:val="none" w:sz="0" w:space="0" w:color="auto"/>
          </w:divBdr>
        </w:div>
      </w:divsChild>
    </w:div>
    <w:div w:id="699818249">
      <w:bodyDiv w:val="1"/>
      <w:marLeft w:val="0"/>
      <w:marRight w:val="0"/>
      <w:marTop w:val="0"/>
      <w:marBottom w:val="0"/>
      <w:divBdr>
        <w:top w:val="none" w:sz="0" w:space="0" w:color="auto"/>
        <w:left w:val="none" w:sz="0" w:space="0" w:color="auto"/>
        <w:bottom w:val="none" w:sz="0" w:space="0" w:color="auto"/>
        <w:right w:val="none" w:sz="0" w:space="0" w:color="auto"/>
      </w:divBdr>
    </w:div>
    <w:div w:id="734007502">
      <w:bodyDiv w:val="1"/>
      <w:marLeft w:val="0"/>
      <w:marRight w:val="0"/>
      <w:marTop w:val="0"/>
      <w:marBottom w:val="0"/>
      <w:divBdr>
        <w:top w:val="none" w:sz="0" w:space="0" w:color="auto"/>
        <w:left w:val="none" w:sz="0" w:space="0" w:color="auto"/>
        <w:bottom w:val="none" w:sz="0" w:space="0" w:color="auto"/>
        <w:right w:val="none" w:sz="0" w:space="0" w:color="auto"/>
      </w:divBdr>
      <w:divsChild>
        <w:div w:id="1628853338">
          <w:marLeft w:val="0"/>
          <w:marRight w:val="0"/>
          <w:marTop w:val="0"/>
          <w:marBottom w:val="0"/>
          <w:divBdr>
            <w:top w:val="none" w:sz="0" w:space="0" w:color="auto"/>
            <w:left w:val="none" w:sz="0" w:space="0" w:color="auto"/>
            <w:bottom w:val="none" w:sz="0" w:space="0" w:color="auto"/>
            <w:right w:val="none" w:sz="0" w:space="0" w:color="auto"/>
          </w:divBdr>
        </w:div>
        <w:div w:id="391467445">
          <w:marLeft w:val="0"/>
          <w:marRight w:val="0"/>
          <w:marTop w:val="0"/>
          <w:marBottom w:val="0"/>
          <w:divBdr>
            <w:top w:val="none" w:sz="0" w:space="0" w:color="auto"/>
            <w:left w:val="none" w:sz="0" w:space="0" w:color="auto"/>
            <w:bottom w:val="none" w:sz="0" w:space="0" w:color="auto"/>
            <w:right w:val="none" w:sz="0" w:space="0" w:color="auto"/>
          </w:divBdr>
        </w:div>
      </w:divsChild>
    </w:div>
    <w:div w:id="1461874545">
      <w:bodyDiv w:val="1"/>
      <w:marLeft w:val="0"/>
      <w:marRight w:val="0"/>
      <w:marTop w:val="0"/>
      <w:marBottom w:val="0"/>
      <w:divBdr>
        <w:top w:val="none" w:sz="0" w:space="0" w:color="auto"/>
        <w:left w:val="none" w:sz="0" w:space="0" w:color="auto"/>
        <w:bottom w:val="none" w:sz="0" w:space="0" w:color="auto"/>
        <w:right w:val="none" w:sz="0" w:space="0" w:color="auto"/>
      </w:divBdr>
      <w:divsChild>
        <w:div w:id="942110266">
          <w:marLeft w:val="0"/>
          <w:marRight w:val="0"/>
          <w:marTop w:val="0"/>
          <w:marBottom w:val="0"/>
          <w:divBdr>
            <w:top w:val="none" w:sz="0" w:space="0" w:color="auto"/>
            <w:left w:val="none" w:sz="0" w:space="0" w:color="auto"/>
            <w:bottom w:val="none" w:sz="0" w:space="0" w:color="auto"/>
            <w:right w:val="none" w:sz="0" w:space="0" w:color="auto"/>
          </w:divBdr>
        </w:div>
        <w:div w:id="1178084025">
          <w:marLeft w:val="0"/>
          <w:marRight w:val="0"/>
          <w:marTop w:val="0"/>
          <w:marBottom w:val="0"/>
          <w:divBdr>
            <w:top w:val="none" w:sz="0" w:space="0" w:color="auto"/>
            <w:left w:val="none" w:sz="0" w:space="0" w:color="auto"/>
            <w:bottom w:val="none" w:sz="0" w:space="0" w:color="auto"/>
            <w:right w:val="none" w:sz="0" w:space="0" w:color="auto"/>
          </w:divBdr>
        </w:div>
        <w:div w:id="778767479">
          <w:marLeft w:val="0"/>
          <w:marRight w:val="0"/>
          <w:marTop w:val="0"/>
          <w:marBottom w:val="0"/>
          <w:divBdr>
            <w:top w:val="none" w:sz="0" w:space="0" w:color="auto"/>
            <w:left w:val="none" w:sz="0" w:space="0" w:color="auto"/>
            <w:bottom w:val="none" w:sz="0" w:space="0" w:color="auto"/>
            <w:right w:val="none" w:sz="0" w:space="0" w:color="auto"/>
          </w:divBdr>
        </w:div>
        <w:div w:id="763694160">
          <w:marLeft w:val="0"/>
          <w:marRight w:val="0"/>
          <w:marTop w:val="0"/>
          <w:marBottom w:val="0"/>
          <w:divBdr>
            <w:top w:val="none" w:sz="0" w:space="0" w:color="auto"/>
            <w:left w:val="none" w:sz="0" w:space="0" w:color="auto"/>
            <w:bottom w:val="none" w:sz="0" w:space="0" w:color="auto"/>
            <w:right w:val="none" w:sz="0" w:space="0" w:color="auto"/>
          </w:divBdr>
        </w:div>
        <w:div w:id="1506439488">
          <w:marLeft w:val="0"/>
          <w:marRight w:val="0"/>
          <w:marTop w:val="0"/>
          <w:marBottom w:val="0"/>
          <w:divBdr>
            <w:top w:val="none" w:sz="0" w:space="0" w:color="auto"/>
            <w:left w:val="none" w:sz="0" w:space="0" w:color="auto"/>
            <w:bottom w:val="none" w:sz="0" w:space="0" w:color="auto"/>
            <w:right w:val="none" w:sz="0" w:space="0" w:color="auto"/>
          </w:divBdr>
        </w:div>
        <w:div w:id="445471275">
          <w:marLeft w:val="0"/>
          <w:marRight w:val="0"/>
          <w:marTop w:val="0"/>
          <w:marBottom w:val="0"/>
          <w:divBdr>
            <w:top w:val="none" w:sz="0" w:space="0" w:color="auto"/>
            <w:left w:val="none" w:sz="0" w:space="0" w:color="auto"/>
            <w:bottom w:val="none" w:sz="0" w:space="0" w:color="auto"/>
            <w:right w:val="none" w:sz="0" w:space="0" w:color="auto"/>
          </w:divBdr>
          <w:divsChild>
            <w:div w:id="1123693082">
              <w:marLeft w:val="0"/>
              <w:marRight w:val="0"/>
              <w:marTop w:val="0"/>
              <w:marBottom w:val="0"/>
              <w:divBdr>
                <w:top w:val="none" w:sz="0" w:space="0" w:color="auto"/>
                <w:left w:val="none" w:sz="0" w:space="0" w:color="auto"/>
                <w:bottom w:val="none" w:sz="0" w:space="0" w:color="auto"/>
                <w:right w:val="none" w:sz="0" w:space="0" w:color="auto"/>
              </w:divBdr>
            </w:div>
            <w:div w:id="1669940452">
              <w:marLeft w:val="0"/>
              <w:marRight w:val="0"/>
              <w:marTop w:val="0"/>
              <w:marBottom w:val="0"/>
              <w:divBdr>
                <w:top w:val="none" w:sz="0" w:space="0" w:color="auto"/>
                <w:left w:val="none" w:sz="0" w:space="0" w:color="auto"/>
                <w:bottom w:val="none" w:sz="0" w:space="0" w:color="auto"/>
                <w:right w:val="none" w:sz="0" w:space="0" w:color="auto"/>
              </w:divBdr>
            </w:div>
            <w:div w:id="998385406">
              <w:marLeft w:val="0"/>
              <w:marRight w:val="0"/>
              <w:marTop w:val="0"/>
              <w:marBottom w:val="0"/>
              <w:divBdr>
                <w:top w:val="none" w:sz="0" w:space="0" w:color="auto"/>
                <w:left w:val="none" w:sz="0" w:space="0" w:color="auto"/>
                <w:bottom w:val="none" w:sz="0" w:space="0" w:color="auto"/>
                <w:right w:val="none" w:sz="0" w:space="0" w:color="auto"/>
              </w:divBdr>
            </w:div>
            <w:div w:id="1720278182">
              <w:marLeft w:val="0"/>
              <w:marRight w:val="0"/>
              <w:marTop w:val="0"/>
              <w:marBottom w:val="0"/>
              <w:divBdr>
                <w:top w:val="none" w:sz="0" w:space="0" w:color="auto"/>
                <w:left w:val="none" w:sz="0" w:space="0" w:color="auto"/>
                <w:bottom w:val="none" w:sz="0" w:space="0" w:color="auto"/>
                <w:right w:val="none" w:sz="0" w:space="0" w:color="auto"/>
              </w:divBdr>
            </w:div>
            <w:div w:id="1768383329">
              <w:marLeft w:val="0"/>
              <w:marRight w:val="0"/>
              <w:marTop w:val="0"/>
              <w:marBottom w:val="0"/>
              <w:divBdr>
                <w:top w:val="none" w:sz="0" w:space="0" w:color="auto"/>
                <w:left w:val="none" w:sz="0" w:space="0" w:color="auto"/>
                <w:bottom w:val="none" w:sz="0" w:space="0" w:color="auto"/>
                <w:right w:val="none" w:sz="0" w:space="0" w:color="auto"/>
              </w:divBdr>
            </w:div>
          </w:divsChild>
        </w:div>
        <w:div w:id="1024600937">
          <w:marLeft w:val="0"/>
          <w:marRight w:val="0"/>
          <w:marTop w:val="0"/>
          <w:marBottom w:val="0"/>
          <w:divBdr>
            <w:top w:val="none" w:sz="0" w:space="0" w:color="auto"/>
            <w:left w:val="none" w:sz="0" w:space="0" w:color="auto"/>
            <w:bottom w:val="none" w:sz="0" w:space="0" w:color="auto"/>
            <w:right w:val="none" w:sz="0" w:space="0" w:color="auto"/>
          </w:divBdr>
          <w:divsChild>
            <w:div w:id="189688128">
              <w:marLeft w:val="0"/>
              <w:marRight w:val="0"/>
              <w:marTop w:val="0"/>
              <w:marBottom w:val="0"/>
              <w:divBdr>
                <w:top w:val="none" w:sz="0" w:space="0" w:color="auto"/>
                <w:left w:val="none" w:sz="0" w:space="0" w:color="auto"/>
                <w:bottom w:val="none" w:sz="0" w:space="0" w:color="auto"/>
                <w:right w:val="none" w:sz="0" w:space="0" w:color="auto"/>
              </w:divBdr>
            </w:div>
            <w:div w:id="1670598262">
              <w:marLeft w:val="0"/>
              <w:marRight w:val="0"/>
              <w:marTop w:val="0"/>
              <w:marBottom w:val="0"/>
              <w:divBdr>
                <w:top w:val="none" w:sz="0" w:space="0" w:color="auto"/>
                <w:left w:val="none" w:sz="0" w:space="0" w:color="auto"/>
                <w:bottom w:val="none" w:sz="0" w:space="0" w:color="auto"/>
                <w:right w:val="none" w:sz="0" w:space="0" w:color="auto"/>
              </w:divBdr>
            </w:div>
            <w:div w:id="2129273641">
              <w:marLeft w:val="0"/>
              <w:marRight w:val="0"/>
              <w:marTop w:val="0"/>
              <w:marBottom w:val="0"/>
              <w:divBdr>
                <w:top w:val="none" w:sz="0" w:space="0" w:color="auto"/>
                <w:left w:val="none" w:sz="0" w:space="0" w:color="auto"/>
                <w:bottom w:val="none" w:sz="0" w:space="0" w:color="auto"/>
                <w:right w:val="none" w:sz="0" w:space="0" w:color="auto"/>
              </w:divBdr>
            </w:div>
            <w:div w:id="1129739961">
              <w:marLeft w:val="0"/>
              <w:marRight w:val="0"/>
              <w:marTop w:val="0"/>
              <w:marBottom w:val="0"/>
              <w:divBdr>
                <w:top w:val="none" w:sz="0" w:space="0" w:color="auto"/>
                <w:left w:val="none" w:sz="0" w:space="0" w:color="auto"/>
                <w:bottom w:val="none" w:sz="0" w:space="0" w:color="auto"/>
                <w:right w:val="none" w:sz="0" w:space="0" w:color="auto"/>
              </w:divBdr>
            </w:div>
            <w:div w:id="1641036282">
              <w:marLeft w:val="0"/>
              <w:marRight w:val="0"/>
              <w:marTop w:val="0"/>
              <w:marBottom w:val="0"/>
              <w:divBdr>
                <w:top w:val="none" w:sz="0" w:space="0" w:color="auto"/>
                <w:left w:val="none" w:sz="0" w:space="0" w:color="auto"/>
                <w:bottom w:val="none" w:sz="0" w:space="0" w:color="auto"/>
                <w:right w:val="none" w:sz="0" w:space="0" w:color="auto"/>
              </w:divBdr>
            </w:div>
          </w:divsChild>
        </w:div>
        <w:div w:id="974724303">
          <w:marLeft w:val="0"/>
          <w:marRight w:val="0"/>
          <w:marTop w:val="0"/>
          <w:marBottom w:val="0"/>
          <w:divBdr>
            <w:top w:val="none" w:sz="0" w:space="0" w:color="auto"/>
            <w:left w:val="none" w:sz="0" w:space="0" w:color="auto"/>
            <w:bottom w:val="none" w:sz="0" w:space="0" w:color="auto"/>
            <w:right w:val="none" w:sz="0" w:space="0" w:color="auto"/>
          </w:divBdr>
          <w:divsChild>
            <w:div w:id="127207212">
              <w:marLeft w:val="0"/>
              <w:marRight w:val="0"/>
              <w:marTop w:val="0"/>
              <w:marBottom w:val="0"/>
              <w:divBdr>
                <w:top w:val="none" w:sz="0" w:space="0" w:color="auto"/>
                <w:left w:val="none" w:sz="0" w:space="0" w:color="auto"/>
                <w:bottom w:val="none" w:sz="0" w:space="0" w:color="auto"/>
                <w:right w:val="none" w:sz="0" w:space="0" w:color="auto"/>
              </w:divBdr>
            </w:div>
            <w:div w:id="860779633">
              <w:marLeft w:val="0"/>
              <w:marRight w:val="0"/>
              <w:marTop w:val="0"/>
              <w:marBottom w:val="0"/>
              <w:divBdr>
                <w:top w:val="none" w:sz="0" w:space="0" w:color="auto"/>
                <w:left w:val="none" w:sz="0" w:space="0" w:color="auto"/>
                <w:bottom w:val="none" w:sz="0" w:space="0" w:color="auto"/>
                <w:right w:val="none" w:sz="0" w:space="0" w:color="auto"/>
              </w:divBdr>
            </w:div>
            <w:div w:id="2145583625">
              <w:marLeft w:val="0"/>
              <w:marRight w:val="0"/>
              <w:marTop w:val="0"/>
              <w:marBottom w:val="0"/>
              <w:divBdr>
                <w:top w:val="none" w:sz="0" w:space="0" w:color="auto"/>
                <w:left w:val="none" w:sz="0" w:space="0" w:color="auto"/>
                <w:bottom w:val="none" w:sz="0" w:space="0" w:color="auto"/>
                <w:right w:val="none" w:sz="0" w:space="0" w:color="auto"/>
              </w:divBdr>
            </w:div>
            <w:div w:id="1139226506">
              <w:marLeft w:val="0"/>
              <w:marRight w:val="0"/>
              <w:marTop w:val="0"/>
              <w:marBottom w:val="0"/>
              <w:divBdr>
                <w:top w:val="none" w:sz="0" w:space="0" w:color="auto"/>
                <w:left w:val="none" w:sz="0" w:space="0" w:color="auto"/>
                <w:bottom w:val="none" w:sz="0" w:space="0" w:color="auto"/>
                <w:right w:val="none" w:sz="0" w:space="0" w:color="auto"/>
              </w:divBdr>
            </w:div>
            <w:div w:id="1812937183">
              <w:marLeft w:val="0"/>
              <w:marRight w:val="0"/>
              <w:marTop w:val="0"/>
              <w:marBottom w:val="0"/>
              <w:divBdr>
                <w:top w:val="none" w:sz="0" w:space="0" w:color="auto"/>
                <w:left w:val="none" w:sz="0" w:space="0" w:color="auto"/>
                <w:bottom w:val="none" w:sz="0" w:space="0" w:color="auto"/>
                <w:right w:val="none" w:sz="0" w:space="0" w:color="auto"/>
              </w:divBdr>
            </w:div>
          </w:divsChild>
        </w:div>
        <w:div w:id="1398169602">
          <w:marLeft w:val="0"/>
          <w:marRight w:val="0"/>
          <w:marTop w:val="0"/>
          <w:marBottom w:val="0"/>
          <w:divBdr>
            <w:top w:val="none" w:sz="0" w:space="0" w:color="auto"/>
            <w:left w:val="none" w:sz="0" w:space="0" w:color="auto"/>
            <w:bottom w:val="none" w:sz="0" w:space="0" w:color="auto"/>
            <w:right w:val="none" w:sz="0" w:space="0" w:color="auto"/>
          </w:divBdr>
          <w:divsChild>
            <w:div w:id="1990791064">
              <w:marLeft w:val="0"/>
              <w:marRight w:val="0"/>
              <w:marTop w:val="0"/>
              <w:marBottom w:val="0"/>
              <w:divBdr>
                <w:top w:val="none" w:sz="0" w:space="0" w:color="auto"/>
                <w:left w:val="none" w:sz="0" w:space="0" w:color="auto"/>
                <w:bottom w:val="none" w:sz="0" w:space="0" w:color="auto"/>
                <w:right w:val="none" w:sz="0" w:space="0" w:color="auto"/>
              </w:divBdr>
            </w:div>
            <w:div w:id="150505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in.diekmann\Desktop\Prinzipien2020.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D0E49AB34C494A8C435EE92D485EB9" ma:contentTypeVersion="11" ma:contentTypeDescription="Create a new document." ma:contentTypeScope="" ma:versionID="e83bffcb4adb6c1563819bc0e2c11104">
  <xsd:schema xmlns:xsd="http://www.w3.org/2001/XMLSchema" xmlns:xs="http://www.w3.org/2001/XMLSchema" xmlns:p="http://schemas.microsoft.com/office/2006/metadata/properties" xmlns:ns3="fed70eda-46b3-4223-b719-5c48f6fdf5d5" xmlns:ns4="11cc4368-4b0c-43ff-bb6c-37311d0abeb5" targetNamespace="http://schemas.microsoft.com/office/2006/metadata/properties" ma:root="true" ma:fieldsID="49322de9150867e2d57ca89181ab790c" ns3:_="" ns4:_="">
    <xsd:import namespace="fed70eda-46b3-4223-b719-5c48f6fdf5d5"/>
    <xsd:import namespace="11cc4368-4b0c-43ff-bb6c-37311d0abeb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70eda-46b3-4223-b719-5c48f6fdf5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cc4368-4b0c-43ff-bb6c-37311d0abeb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9B3FF3-A494-475D-8F30-25A0DE54DA2F}">
  <ds:schemaRefs>
    <ds:schemaRef ds:uri="http://schemas.openxmlformats.org/officeDocument/2006/bibliography"/>
  </ds:schemaRefs>
</ds:datastoreItem>
</file>

<file path=customXml/itemProps2.xml><?xml version="1.0" encoding="utf-8"?>
<ds:datastoreItem xmlns:ds="http://schemas.openxmlformats.org/officeDocument/2006/customXml" ds:itemID="{10F624D3-B183-450F-8EF6-B4E92D9F3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d70eda-46b3-4223-b719-5c48f6fdf5d5"/>
    <ds:schemaRef ds:uri="11cc4368-4b0c-43ff-bb6c-37311d0ab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1A8A41-21AF-45C8-9C74-A1C75837D408}">
  <ds:schemaRefs>
    <ds:schemaRef ds:uri="http://schemas.microsoft.com/sharepoint/v3/contenttype/forms"/>
  </ds:schemaRefs>
</ds:datastoreItem>
</file>

<file path=customXml/itemProps4.xml><?xml version="1.0" encoding="utf-8"?>
<ds:datastoreItem xmlns:ds="http://schemas.openxmlformats.org/officeDocument/2006/customXml" ds:itemID="{61920D33-0BC0-46B1-BF01-82290380C4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C:\Users\carolin.diekmann\Desktop\Prinzipien2020.dotx</Template>
  <TotalTime>0</TotalTime>
  <Pages>2</Pages>
  <Words>508</Words>
  <Characters>3203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 Diekmann</dc:creator>
  <cp:keywords/>
  <dc:description/>
  <cp:lastModifiedBy>Benno Löffler</cp:lastModifiedBy>
  <cp:revision>2</cp:revision>
  <cp:lastPrinted>2020-01-20T10:59:00Z</cp:lastPrinted>
  <dcterms:created xsi:type="dcterms:W3CDTF">2023-11-05T07:41:00Z</dcterms:created>
  <dcterms:modified xsi:type="dcterms:W3CDTF">2023-11-05T07:41:00Z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0x010100FDD0E49AB34C494A8C435EE92D485EB9</vt:lpwstr>
  </property>
</Properties>
</file>